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9D487" w14:textId="104B944F" w:rsidR="002039BD" w:rsidRPr="00BC4346" w:rsidRDefault="00E75A95" w:rsidP="001638B8">
      <w:pPr>
        <w:rPr>
          <w:rFonts w:ascii="Verdana" w:hAnsi="Verdana"/>
          <w:sz w:val="36"/>
          <w:szCs w:val="40"/>
        </w:rPr>
      </w:pPr>
      <w:r>
        <w:rPr>
          <w:rFonts w:ascii="Verdana" w:hAnsi="Verdana"/>
          <w:sz w:val="36"/>
          <w:szCs w:val="40"/>
        </w:rPr>
        <w:t>NEY LEME DA COSTA</w:t>
      </w:r>
    </w:p>
    <w:p w14:paraId="3AD73F10" w14:textId="442AC134" w:rsidR="008737B0" w:rsidRDefault="00246537" w:rsidP="000915D7">
      <w:pPr>
        <w:spacing w:after="0"/>
        <w:rPr>
          <w:rFonts w:ascii="Verdana" w:hAnsi="Verdana"/>
          <w:sz w:val="18"/>
        </w:rPr>
      </w:pPr>
      <w:r w:rsidRPr="00BC4346">
        <w:rPr>
          <w:rFonts w:ascii="Verdana" w:hAnsi="Verdana"/>
          <w:sz w:val="18"/>
        </w:rPr>
        <w:t>São Paulo</w:t>
      </w:r>
      <w:r w:rsidR="00404A08" w:rsidRPr="00BC4346">
        <w:rPr>
          <w:rFonts w:ascii="Verdana" w:hAnsi="Verdana"/>
          <w:sz w:val="18"/>
        </w:rPr>
        <w:t xml:space="preserve"> – </w:t>
      </w:r>
      <w:r w:rsidRPr="00BC4346">
        <w:rPr>
          <w:rFonts w:ascii="Verdana" w:hAnsi="Verdana"/>
          <w:sz w:val="18"/>
        </w:rPr>
        <w:t>SP</w:t>
      </w:r>
      <w:r w:rsidR="007D21CF">
        <w:rPr>
          <w:rFonts w:ascii="Verdana" w:hAnsi="Verdana"/>
          <w:sz w:val="18"/>
        </w:rPr>
        <w:t xml:space="preserve"> | </w:t>
      </w:r>
      <w:r w:rsidR="005823CD">
        <w:rPr>
          <w:rFonts w:ascii="Verdana" w:hAnsi="Verdana"/>
          <w:sz w:val="18"/>
        </w:rPr>
        <w:t>Cel.:</w:t>
      </w:r>
      <w:r w:rsidRPr="00BC4346">
        <w:rPr>
          <w:rFonts w:ascii="Verdana" w:hAnsi="Verdana"/>
          <w:sz w:val="18"/>
        </w:rPr>
        <w:t xml:space="preserve"> </w:t>
      </w:r>
      <w:r w:rsidR="00594D77" w:rsidRPr="00BC4346">
        <w:rPr>
          <w:rFonts w:ascii="Verdana" w:hAnsi="Verdana"/>
          <w:sz w:val="18"/>
        </w:rPr>
        <w:t>¹¹</w:t>
      </w:r>
      <w:r w:rsidRPr="00BC4346">
        <w:rPr>
          <w:rFonts w:ascii="Verdana" w:hAnsi="Verdana"/>
          <w:sz w:val="18"/>
        </w:rPr>
        <w:t xml:space="preserve"> </w:t>
      </w:r>
      <w:r w:rsidR="001A0816">
        <w:rPr>
          <w:rFonts w:ascii="Verdana" w:hAnsi="Verdana"/>
          <w:sz w:val="18"/>
        </w:rPr>
        <w:t>93015-9277</w:t>
      </w:r>
      <w:r w:rsidRPr="00BC4346">
        <w:rPr>
          <w:rFonts w:ascii="Verdana" w:hAnsi="Verdana"/>
          <w:sz w:val="18"/>
        </w:rPr>
        <w:t xml:space="preserve"> </w:t>
      </w:r>
      <w:r w:rsidR="007D21CF">
        <w:rPr>
          <w:rFonts w:ascii="Verdana" w:hAnsi="Verdana"/>
          <w:sz w:val="18"/>
        </w:rPr>
        <w:t>|</w:t>
      </w:r>
      <w:r w:rsidR="00594D77" w:rsidRPr="00BC4346">
        <w:rPr>
          <w:rFonts w:ascii="Verdana" w:hAnsi="Verdana"/>
          <w:sz w:val="18"/>
        </w:rPr>
        <w:t xml:space="preserve"> </w:t>
      </w:r>
      <w:r w:rsidR="0055081D" w:rsidRPr="00BC4346">
        <w:rPr>
          <w:rFonts w:ascii="Verdana" w:hAnsi="Verdana"/>
          <w:sz w:val="18"/>
        </w:rPr>
        <w:t>e</w:t>
      </w:r>
      <w:r w:rsidR="00404A08" w:rsidRPr="00BC4346">
        <w:rPr>
          <w:rFonts w:ascii="Verdana" w:hAnsi="Verdana"/>
          <w:sz w:val="18"/>
        </w:rPr>
        <w:t>-mail:</w:t>
      </w:r>
      <w:r w:rsidRPr="00BC4346">
        <w:rPr>
          <w:rFonts w:ascii="Verdana" w:hAnsi="Verdana"/>
          <w:sz w:val="18"/>
        </w:rPr>
        <w:t xml:space="preserve"> </w:t>
      </w:r>
      <w:hyperlink r:id="rId8" w:history="1">
        <w:r w:rsidR="001A0816" w:rsidRPr="00BE4A2A">
          <w:rPr>
            <w:rStyle w:val="Hyperlink"/>
            <w:rFonts w:ascii="Verdana" w:hAnsi="Verdana"/>
            <w:sz w:val="18"/>
          </w:rPr>
          <w:t>costa.ney@gmail.com</w:t>
        </w:r>
      </w:hyperlink>
      <w:r w:rsidR="001A0816">
        <w:rPr>
          <w:rFonts w:ascii="Verdana" w:hAnsi="Verdana"/>
          <w:sz w:val="18"/>
        </w:rPr>
        <w:tab/>
      </w:r>
      <w:r w:rsidR="00743714">
        <w:rPr>
          <w:rFonts w:ascii="Verdana" w:hAnsi="Verdana"/>
          <w:sz w:val="18"/>
        </w:rPr>
        <w:t xml:space="preserve">| Github: </w:t>
      </w:r>
    </w:p>
    <w:p w14:paraId="40BB41F1" w14:textId="29B5AA21" w:rsidR="001638B8" w:rsidRPr="00FD1293" w:rsidRDefault="00B16951" w:rsidP="00F4434D">
      <w:pPr>
        <w:spacing w:after="0" w:line="36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LinkedIn</w:t>
      </w:r>
      <w:r w:rsidR="006C2DCC">
        <w:rPr>
          <w:rFonts w:ascii="Verdana" w:hAnsi="Verdana"/>
          <w:sz w:val="18"/>
        </w:rPr>
        <w:t>:</w:t>
      </w:r>
      <w:r w:rsidR="0004629E">
        <w:rPr>
          <w:rFonts w:ascii="Verdana" w:hAnsi="Verdana"/>
          <w:sz w:val="18"/>
        </w:rPr>
        <w:t xml:space="preserve"> </w:t>
      </w:r>
      <w:hyperlink r:id="rId9" w:history="1">
        <w:r w:rsidR="002448CE" w:rsidRPr="00EE5A5E">
          <w:rPr>
            <w:rStyle w:val="Hyperlink"/>
            <w:rFonts w:ascii="Verdana" w:hAnsi="Verdana"/>
            <w:color w:val="4472C4" w:themeColor="accent1"/>
            <w:sz w:val="18"/>
          </w:rPr>
          <w:t>https://www.linkedin.com/in/neycostamdk</w:t>
        </w:r>
      </w:hyperlink>
    </w:p>
    <w:p w14:paraId="32057747" w14:textId="5B88D341" w:rsidR="00D82C42" w:rsidRPr="009526A9" w:rsidRDefault="00D82C42" w:rsidP="00D82C42">
      <w:pPr>
        <w:pStyle w:val="Seo"/>
        <w:rPr>
          <w:rFonts w:ascii="Verdana" w:hAnsi="Verdana"/>
          <w:sz w:val="18"/>
        </w:rPr>
      </w:pPr>
      <w:bookmarkStart w:id="0" w:name="OLE_LINK5"/>
      <w:bookmarkStart w:id="1" w:name="OLE_LINK6"/>
      <w:r>
        <w:rPr>
          <w:rFonts w:ascii="Verdana" w:hAnsi="Verdana"/>
          <w:sz w:val="18"/>
        </w:rPr>
        <w:t>Resumo profissional:</w:t>
      </w:r>
    </w:p>
    <w:p w14:paraId="16BDB676" w14:textId="77777777" w:rsidR="00D82C42" w:rsidRPr="00EF1D17" w:rsidRDefault="00D82C42" w:rsidP="00D82C42">
      <w:pPr>
        <w:pStyle w:val="Seo"/>
        <w:spacing w:after="2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FE1F3E" wp14:editId="660150E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970" r="9525" b="13970"/>
                <wp:wrapNone/>
                <wp:docPr id="951801551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912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4" o:spid="_x0000_s1026" type="#_x0000_t32" style="position:absolute;margin-left:.3pt;margin-top:6.05pt;width:478.5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57FACDE8" w14:textId="13B06ACC" w:rsidR="007F2E4D" w:rsidRDefault="007F2E4D" w:rsidP="00F4434D">
      <w:pPr>
        <w:spacing w:line="240" w:lineRule="auto"/>
        <w:rPr>
          <w:rFonts w:ascii="Verdana" w:hAnsi="Verdana"/>
          <w:sz w:val="18"/>
          <w:szCs w:val="18"/>
        </w:rPr>
      </w:pPr>
      <w:r w:rsidRPr="007F2E4D">
        <w:rPr>
          <w:rFonts w:ascii="Verdana" w:hAnsi="Verdana"/>
          <w:sz w:val="18"/>
          <w:szCs w:val="18"/>
        </w:rPr>
        <w:t xml:space="preserve">Profissional de TI com mais de </w:t>
      </w:r>
      <w:r w:rsidRPr="007F2E4D">
        <w:rPr>
          <w:rFonts w:ascii="Verdana" w:hAnsi="Verdana"/>
          <w:b/>
          <w:bCs/>
          <w:sz w:val="18"/>
          <w:szCs w:val="18"/>
        </w:rPr>
        <w:t>15 anos de experiência</w:t>
      </w:r>
      <w:r w:rsidRPr="007F2E4D">
        <w:rPr>
          <w:rFonts w:ascii="Verdana" w:hAnsi="Verdana"/>
          <w:sz w:val="18"/>
          <w:szCs w:val="18"/>
        </w:rPr>
        <w:t xml:space="preserve">, especializado em </w:t>
      </w:r>
      <w:r w:rsidRPr="007F2E4D">
        <w:rPr>
          <w:rFonts w:ascii="Verdana" w:hAnsi="Verdana"/>
          <w:b/>
          <w:bCs/>
          <w:sz w:val="18"/>
          <w:szCs w:val="18"/>
        </w:rPr>
        <w:t>infraestrutura, gestão de equipes e segurança da informação</w:t>
      </w:r>
      <w:r w:rsidRPr="007F2E4D">
        <w:rPr>
          <w:rFonts w:ascii="Verdana" w:hAnsi="Verdana"/>
          <w:sz w:val="18"/>
          <w:szCs w:val="18"/>
        </w:rPr>
        <w:t xml:space="preserve">. Histórico de </w:t>
      </w:r>
      <w:r w:rsidRPr="007F2E4D">
        <w:rPr>
          <w:rFonts w:ascii="Verdana" w:hAnsi="Verdana"/>
          <w:b/>
          <w:bCs/>
          <w:sz w:val="18"/>
          <w:szCs w:val="18"/>
        </w:rPr>
        <w:t>liderança em NOCs</w:t>
      </w:r>
      <w:r w:rsidRPr="007F2E4D">
        <w:rPr>
          <w:rFonts w:ascii="Verdana" w:hAnsi="Verdana"/>
          <w:sz w:val="18"/>
          <w:szCs w:val="18"/>
        </w:rPr>
        <w:t xml:space="preserve">, gestão de crises e implementação de melhorias operacionais. Experiente na otimização de processos e redução de riscos, com impacto comprovado em empresas como </w:t>
      </w:r>
      <w:r w:rsidRPr="007F2E4D">
        <w:rPr>
          <w:rFonts w:ascii="Verdana" w:hAnsi="Verdana"/>
          <w:b/>
          <w:bCs/>
          <w:sz w:val="18"/>
          <w:szCs w:val="18"/>
        </w:rPr>
        <w:t>Capgemini e HITSS do Brasil</w:t>
      </w:r>
      <w:r w:rsidRPr="007F2E4D">
        <w:rPr>
          <w:rFonts w:ascii="Verdana" w:hAnsi="Verdana"/>
          <w:sz w:val="18"/>
          <w:szCs w:val="18"/>
        </w:rPr>
        <w:t xml:space="preserve">. Pós-graduado em </w:t>
      </w:r>
      <w:r w:rsidRPr="007F2E4D">
        <w:rPr>
          <w:rFonts w:ascii="Verdana" w:hAnsi="Verdana"/>
          <w:b/>
          <w:bCs/>
          <w:sz w:val="18"/>
          <w:szCs w:val="18"/>
        </w:rPr>
        <w:t>Data Science, Inteligência Artificial e Governança de TI</w:t>
      </w:r>
      <w:r w:rsidRPr="007F2E4D">
        <w:rPr>
          <w:rFonts w:ascii="Verdana" w:hAnsi="Verdana"/>
          <w:sz w:val="18"/>
          <w:szCs w:val="18"/>
        </w:rPr>
        <w:t>, certificado em tecnologias emergentes e melhores práticas de gestão.</w:t>
      </w:r>
    </w:p>
    <w:bookmarkEnd w:id="0"/>
    <w:bookmarkEnd w:id="1"/>
    <w:p w14:paraId="3EDB8EB3" w14:textId="1B2318B5" w:rsidR="000305D0" w:rsidRPr="009526A9" w:rsidRDefault="00B53656" w:rsidP="00120FB4">
      <w:pPr>
        <w:pStyle w:val="Seo"/>
        <w:spacing w:before="0"/>
        <w:rPr>
          <w:rFonts w:ascii="Verdana" w:hAnsi="Verdana"/>
          <w:sz w:val="18"/>
        </w:rPr>
      </w:pPr>
      <w:r w:rsidRPr="00B53656">
        <w:rPr>
          <w:rFonts w:ascii="Verdana" w:hAnsi="Verdana"/>
          <w:sz w:val="18"/>
        </w:rPr>
        <w:t>Competências Técnicas Expertise em Gestão e Técnicas Operacionai</w:t>
      </w:r>
      <w:r w:rsidR="000F34E4">
        <w:rPr>
          <w:rFonts w:ascii="Verdana" w:hAnsi="Verdana"/>
          <w:sz w:val="18"/>
        </w:rPr>
        <w:t>S:</w:t>
      </w:r>
    </w:p>
    <w:p w14:paraId="07FE3682" w14:textId="3501EE97" w:rsidR="000305D0" w:rsidRPr="00EF1D17" w:rsidRDefault="001F3141" w:rsidP="00BF4574">
      <w:pPr>
        <w:pStyle w:val="Seo"/>
        <w:spacing w:after="2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E900F6" wp14:editId="3325322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970" r="9525" b="13970"/>
                <wp:wrapNone/>
                <wp:docPr id="1286771918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D11A3" id="AutoShape 174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086F1609" w14:textId="25A549EE" w:rsidR="00765CDB" w:rsidRPr="007028CA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Liderança em </w:t>
      </w:r>
      <w:r w:rsidR="005A432F">
        <w:rPr>
          <w:rFonts w:ascii="Verdana" w:hAnsi="Verdana"/>
          <w:b/>
          <w:bCs/>
          <w:sz w:val="18"/>
          <w:szCs w:val="18"/>
        </w:rPr>
        <w:t xml:space="preserve">Infraestrutura e </w:t>
      </w:r>
      <w:r w:rsidRPr="00765CDB">
        <w:rPr>
          <w:rFonts w:ascii="Verdana" w:hAnsi="Verdana"/>
          <w:b/>
          <w:bCs/>
          <w:sz w:val="18"/>
          <w:szCs w:val="18"/>
        </w:rPr>
        <w:t xml:space="preserve">Redes: </w:t>
      </w:r>
      <w:r w:rsidRPr="007028CA">
        <w:rPr>
          <w:rFonts w:ascii="Verdana" w:hAnsi="Verdana"/>
          <w:sz w:val="18"/>
          <w:szCs w:val="18"/>
        </w:rPr>
        <w:t xml:space="preserve">Responsável por garantir a estabilidade, disponibilidade e desempenho da infraestrutura de rede. Atuação ativa </w:t>
      </w:r>
      <w:r w:rsidR="00EE7716">
        <w:rPr>
          <w:rFonts w:ascii="Verdana" w:hAnsi="Verdana"/>
          <w:sz w:val="18"/>
          <w:szCs w:val="18"/>
        </w:rPr>
        <w:t xml:space="preserve">em </w:t>
      </w:r>
      <w:r w:rsidR="00027C00">
        <w:rPr>
          <w:rFonts w:ascii="Verdana" w:hAnsi="Verdana"/>
          <w:sz w:val="18"/>
          <w:szCs w:val="18"/>
        </w:rPr>
        <w:t>troubleshootings</w:t>
      </w:r>
      <w:r w:rsidRPr="007028CA">
        <w:rPr>
          <w:rFonts w:ascii="Verdana" w:hAnsi="Verdana"/>
          <w:sz w:val="18"/>
          <w:szCs w:val="18"/>
        </w:rPr>
        <w:t xml:space="preserve">, </w:t>
      </w:r>
      <w:r w:rsidR="00830B20">
        <w:rPr>
          <w:rFonts w:ascii="Verdana" w:hAnsi="Verdana"/>
          <w:sz w:val="18"/>
          <w:szCs w:val="18"/>
        </w:rPr>
        <w:t xml:space="preserve">controle de </w:t>
      </w:r>
      <w:r w:rsidRPr="007028CA">
        <w:rPr>
          <w:rFonts w:ascii="Verdana" w:hAnsi="Verdana"/>
          <w:sz w:val="18"/>
          <w:szCs w:val="18"/>
        </w:rPr>
        <w:t>atividades</w:t>
      </w:r>
      <w:r w:rsidR="00027C00">
        <w:rPr>
          <w:rFonts w:ascii="Verdana" w:hAnsi="Verdana"/>
          <w:sz w:val="18"/>
          <w:szCs w:val="18"/>
        </w:rPr>
        <w:t>, relatórios</w:t>
      </w:r>
      <w:r w:rsidR="00502E8D">
        <w:rPr>
          <w:rFonts w:ascii="Verdana" w:hAnsi="Verdana"/>
          <w:sz w:val="18"/>
          <w:szCs w:val="18"/>
        </w:rPr>
        <w:t xml:space="preserve">, promoção de </w:t>
      </w:r>
      <w:r w:rsidRPr="007028CA">
        <w:rPr>
          <w:rFonts w:ascii="Verdana" w:hAnsi="Verdana"/>
          <w:sz w:val="18"/>
          <w:szCs w:val="18"/>
        </w:rPr>
        <w:t xml:space="preserve">melhorias contínuas </w:t>
      </w:r>
      <w:r w:rsidR="00502E8D">
        <w:rPr>
          <w:rFonts w:ascii="Verdana" w:hAnsi="Verdana"/>
          <w:sz w:val="18"/>
          <w:szCs w:val="18"/>
        </w:rPr>
        <w:t>e War</w:t>
      </w:r>
      <w:r w:rsidR="003226DC">
        <w:rPr>
          <w:rFonts w:ascii="Verdana" w:hAnsi="Verdana"/>
          <w:sz w:val="18"/>
          <w:szCs w:val="18"/>
        </w:rPr>
        <w:t xml:space="preserve"> R</w:t>
      </w:r>
      <w:r w:rsidR="00502E8D">
        <w:rPr>
          <w:rFonts w:ascii="Verdana" w:hAnsi="Verdana"/>
          <w:sz w:val="18"/>
          <w:szCs w:val="18"/>
        </w:rPr>
        <w:t xml:space="preserve">oom </w:t>
      </w:r>
      <w:r w:rsidRPr="007028CA">
        <w:rPr>
          <w:rFonts w:ascii="Verdana" w:hAnsi="Verdana"/>
          <w:sz w:val="18"/>
          <w:szCs w:val="18"/>
        </w:rPr>
        <w:t>em conjunto com a equipe de Network.</w:t>
      </w:r>
      <w:r w:rsidR="00C8752B">
        <w:rPr>
          <w:rFonts w:ascii="Verdana" w:hAnsi="Verdana"/>
          <w:sz w:val="18"/>
          <w:szCs w:val="18"/>
        </w:rPr>
        <w:t xml:space="preserve"> Implementação </w:t>
      </w:r>
      <w:r w:rsidR="00694A77">
        <w:rPr>
          <w:rFonts w:ascii="Verdana" w:hAnsi="Verdana"/>
          <w:sz w:val="18"/>
          <w:szCs w:val="18"/>
        </w:rPr>
        <w:t>projeto AT&amp;T de infraestrutura a nível nacional.</w:t>
      </w:r>
    </w:p>
    <w:p w14:paraId="28AD0EA5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Gestão de Equipe NOC: </w:t>
      </w:r>
      <w:r w:rsidRPr="00765CDB">
        <w:rPr>
          <w:rFonts w:ascii="Verdana" w:hAnsi="Verdana"/>
          <w:sz w:val="18"/>
          <w:szCs w:val="18"/>
        </w:rPr>
        <w:t>Supervisão da equipe de monitoramento (NOC), assegurando conformidade com SLAs. Identificação de necessidades de capacitação e desenvolvimento de competências alinhadas às demandas operacionais e do cliente.</w:t>
      </w:r>
    </w:p>
    <w:p w14:paraId="12178C56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Gestão de Ativos de TI: </w:t>
      </w:r>
      <w:r w:rsidRPr="00765CDB">
        <w:rPr>
          <w:rFonts w:ascii="Verdana" w:hAnsi="Verdana"/>
          <w:sz w:val="18"/>
          <w:szCs w:val="18"/>
        </w:rPr>
        <w:t>Monitoramento do ciclo de vida dos equipamentos, manutenção de inventário atualizado e planejamento estratégico para renovações. Coordenação com fornecedores e fabricantes para garantir suporte técnico e garantias dentro dos prazos.</w:t>
      </w:r>
    </w:p>
    <w:p w14:paraId="2C6F8228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Prevenção e Mitigação de Riscos: </w:t>
      </w:r>
      <w:r w:rsidRPr="00765CDB">
        <w:rPr>
          <w:rFonts w:ascii="Verdana" w:hAnsi="Verdana"/>
          <w:sz w:val="18"/>
          <w:szCs w:val="18"/>
        </w:rPr>
        <w:t>Desenvolvimento e aplicação de estratégias preventivas para reduzir riscos operacionais e impactos em produção. Execução de mudanças controladas com foco em estabilidade e continuidade dos serviços.</w:t>
      </w:r>
    </w:p>
    <w:p w14:paraId="4CE0F3E0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Gestão de Crises (War Room): </w:t>
      </w:r>
      <w:r w:rsidRPr="00765CDB">
        <w:rPr>
          <w:rFonts w:ascii="Verdana" w:hAnsi="Verdana"/>
          <w:sz w:val="18"/>
          <w:szCs w:val="18"/>
        </w:rPr>
        <w:t>Condução de respostas rápidas a incidentes críticos, mobilizando equipes multidisciplinares para resolução eficaz. Tomada de decisão baseada em dados para minimizar interrupções e restaurar operações com segurança.</w:t>
      </w:r>
    </w:p>
    <w:p w14:paraId="6CF8ACD1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Gestão de Infraestrutura: </w:t>
      </w:r>
      <w:r w:rsidRPr="00765CDB">
        <w:rPr>
          <w:rFonts w:ascii="Verdana" w:hAnsi="Verdana"/>
          <w:sz w:val="18"/>
          <w:szCs w:val="18"/>
        </w:rPr>
        <w:t>Liderança em operações de rede, monitoramento (NOC), prevenção de falhas e continuidade de serviços.</w:t>
      </w:r>
    </w:p>
    <w:p w14:paraId="1B0AC2F7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Gestão de Equipes: </w:t>
      </w:r>
      <w:r w:rsidRPr="00765CDB">
        <w:rPr>
          <w:rFonts w:ascii="Verdana" w:hAnsi="Verdana"/>
          <w:sz w:val="18"/>
          <w:szCs w:val="18"/>
        </w:rPr>
        <w:t>Coordenação de equipes multidisciplinares, desenvolvimento de talentos e resolução de conflitos.</w:t>
      </w:r>
    </w:p>
    <w:p w14:paraId="06E64D15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>Segurança da Informação:</w:t>
      </w:r>
      <w:r w:rsidRPr="00765CDB">
        <w:rPr>
          <w:rFonts w:ascii="Verdana" w:hAnsi="Verdana"/>
          <w:sz w:val="18"/>
          <w:szCs w:val="18"/>
        </w:rPr>
        <w:t xml:space="preserve"> Implementação de controles, colaboração com equipes de cibersegurança e controle de acessos.</w:t>
      </w:r>
    </w:p>
    <w:p w14:paraId="4C27DFD1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ITIL &amp; Governança: </w:t>
      </w:r>
      <w:r w:rsidRPr="00765CDB">
        <w:rPr>
          <w:rFonts w:ascii="Verdana" w:hAnsi="Verdana"/>
          <w:sz w:val="18"/>
          <w:szCs w:val="18"/>
        </w:rPr>
        <w:t>Adoção das melhores práticas ITIL, gestão de SLA/SLO e documentação de procedimentos.</w:t>
      </w:r>
    </w:p>
    <w:p w14:paraId="30C22FD1" w14:textId="77777777" w:rsidR="00765CDB" w:rsidRPr="00765CDB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765CDB">
        <w:rPr>
          <w:rFonts w:ascii="Verdana" w:hAnsi="Verdana"/>
          <w:b/>
          <w:bCs/>
          <w:sz w:val="18"/>
          <w:szCs w:val="18"/>
        </w:rPr>
        <w:t xml:space="preserve">Melhoria Contínua: </w:t>
      </w:r>
      <w:r w:rsidRPr="00765CDB">
        <w:rPr>
          <w:rFonts w:ascii="Verdana" w:hAnsi="Verdana"/>
          <w:sz w:val="18"/>
          <w:szCs w:val="18"/>
        </w:rPr>
        <w:t>Redução de backlog, padronização de processos e renovação tecnológica.</w:t>
      </w:r>
    </w:p>
    <w:p w14:paraId="18D52F63" w14:textId="71AE51E9" w:rsidR="00EA72E6" w:rsidRDefault="00765CDB" w:rsidP="0006799C">
      <w:pPr>
        <w:numPr>
          <w:ilvl w:val="0"/>
          <w:numId w:val="8"/>
        </w:numPr>
        <w:spacing w:line="240" w:lineRule="auto"/>
        <w:rPr>
          <w:rFonts w:ascii="Verdana" w:hAnsi="Verdana"/>
          <w:sz w:val="18"/>
          <w:szCs w:val="18"/>
        </w:rPr>
      </w:pPr>
      <w:r w:rsidRPr="00EA72E6">
        <w:rPr>
          <w:rFonts w:ascii="Verdana" w:hAnsi="Verdana"/>
          <w:b/>
          <w:bCs/>
          <w:sz w:val="18"/>
          <w:szCs w:val="18"/>
        </w:rPr>
        <w:t xml:space="preserve">Tecnologias: </w:t>
      </w:r>
      <w:r w:rsidRPr="00EA72E6">
        <w:rPr>
          <w:rFonts w:ascii="Verdana" w:hAnsi="Verdana"/>
          <w:sz w:val="18"/>
          <w:szCs w:val="18"/>
        </w:rPr>
        <w:t>Ferramentas de monitoramento (Zabbix, Grafana), Git/GitHub, Azure OpenAI, Service Desk, redes e infraestrutura</w:t>
      </w:r>
      <w:r w:rsidR="007028CA" w:rsidRPr="00EA72E6">
        <w:rPr>
          <w:rFonts w:ascii="Verdana" w:hAnsi="Verdana"/>
          <w:sz w:val="18"/>
          <w:szCs w:val="18"/>
        </w:rPr>
        <w:t>.</w:t>
      </w:r>
    </w:p>
    <w:p w14:paraId="6463D1AC" w14:textId="77777777" w:rsidR="00120FB4" w:rsidRDefault="00120FB4" w:rsidP="00120FB4">
      <w:pPr>
        <w:ind w:left="720"/>
        <w:rPr>
          <w:rFonts w:ascii="Verdana" w:hAnsi="Verdana"/>
          <w:sz w:val="18"/>
          <w:szCs w:val="18"/>
        </w:rPr>
      </w:pPr>
    </w:p>
    <w:p w14:paraId="780E9204" w14:textId="77777777" w:rsidR="0006799C" w:rsidRDefault="0006799C" w:rsidP="009526A9">
      <w:pPr>
        <w:pStyle w:val="Seo"/>
        <w:rPr>
          <w:rFonts w:ascii="Verdana" w:hAnsi="Verdana"/>
          <w:sz w:val="18"/>
        </w:rPr>
      </w:pPr>
    </w:p>
    <w:p w14:paraId="4C696E00" w14:textId="77777777" w:rsidR="00F4434D" w:rsidRDefault="00F4434D" w:rsidP="009526A9">
      <w:pPr>
        <w:pStyle w:val="Seo"/>
        <w:rPr>
          <w:rFonts w:ascii="Verdana" w:hAnsi="Verdana"/>
          <w:sz w:val="18"/>
        </w:rPr>
      </w:pPr>
    </w:p>
    <w:p w14:paraId="63D3FAB5" w14:textId="77777777" w:rsidR="0006799C" w:rsidRDefault="0006799C" w:rsidP="009526A9">
      <w:pPr>
        <w:pStyle w:val="Seo"/>
        <w:rPr>
          <w:rFonts w:ascii="Verdana" w:hAnsi="Verdana"/>
          <w:sz w:val="18"/>
        </w:rPr>
      </w:pPr>
    </w:p>
    <w:p w14:paraId="5B7009F0" w14:textId="77777777" w:rsidR="0006799C" w:rsidRDefault="0006799C" w:rsidP="009526A9">
      <w:pPr>
        <w:pStyle w:val="Seo"/>
        <w:rPr>
          <w:rFonts w:ascii="Verdana" w:hAnsi="Verdana"/>
          <w:sz w:val="18"/>
        </w:rPr>
      </w:pPr>
    </w:p>
    <w:p w14:paraId="1A31D42F" w14:textId="327F5F19" w:rsidR="00327A03" w:rsidRPr="009526A9" w:rsidRDefault="00246537" w:rsidP="009526A9">
      <w:pPr>
        <w:pStyle w:val="Seo"/>
        <w:rPr>
          <w:rFonts w:ascii="Verdana" w:hAnsi="Verdana"/>
          <w:sz w:val="18"/>
        </w:rPr>
      </w:pPr>
      <w:r w:rsidRPr="009526A9">
        <w:rPr>
          <w:rFonts w:ascii="Verdana" w:hAnsi="Verdana"/>
          <w:sz w:val="18"/>
        </w:rPr>
        <w:lastRenderedPageBreak/>
        <w:t>E</w:t>
      </w:r>
      <w:r w:rsidR="00D73476">
        <w:rPr>
          <w:rFonts w:ascii="Verdana" w:hAnsi="Verdana"/>
          <w:sz w:val="18"/>
        </w:rPr>
        <w:t>XPERIÊNCIA PROFISSIONAL</w:t>
      </w:r>
      <w:r w:rsidR="00423E9D" w:rsidRPr="009526A9">
        <w:rPr>
          <w:rFonts w:ascii="Verdana" w:hAnsi="Verdana"/>
          <w:sz w:val="18"/>
        </w:rPr>
        <w:t>:</w:t>
      </w:r>
    </w:p>
    <w:p w14:paraId="04A5DAC1" w14:textId="55AA8B5D" w:rsidR="00246537" w:rsidRPr="00EF1D17" w:rsidRDefault="001F3141" w:rsidP="00865A2A">
      <w:pPr>
        <w:spacing w:line="240" w:lineRule="auto"/>
        <w:rPr>
          <w:rFonts w:ascii="Verdana" w:hAnsi="Verdana"/>
          <w:sz w:val="18"/>
        </w:rPr>
      </w:pPr>
      <w:r>
        <w:rPr>
          <w:rFonts w:ascii="Verdana" w:hAnsi="Verdana"/>
          <w:noProof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6D148" wp14:editId="7F6B6264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795" r="9525" b="7620"/>
                <wp:wrapNone/>
                <wp:docPr id="1990610250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BB8E1"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14949713" w14:textId="2A660AB1" w:rsidR="00766D7D" w:rsidRPr="000305D0" w:rsidRDefault="00766D7D" w:rsidP="00766D7D">
      <w:pPr>
        <w:numPr>
          <w:ilvl w:val="0"/>
          <w:numId w:val="6"/>
        </w:numPr>
        <w:rPr>
          <w:rFonts w:ascii="Verdana" w:hAnsi="Verdana"/>
          <w:b/>
          <w:sz w:val="18"/>
          <w:szCs w:val="18"/>
        </w:rPr>
      </w:pPr>
      <w:r w:rsidRPr="000305D0">
        <w:rPr>
          <w:rFonts w:ascii="Verdana" w:hAnsi="Verdana"/>
          <w:b/>
          <w:sz w:val="18"/>
        </w:rPr>
        <w:t>H</w:t>
      </w:r>
      <w:r w:rsidR="00D73476">
        <w:rPr>
          <w:rFonts w:ascii="Verdana" w:hAnsi="Verdana"/>
          <w:b/>
          <w:sz w:val="18"/>
        </w:rPr>
        <w:t>ITSS</w:t>
      </w:r>
      <w:r>
        <w:rPr>
          <w:rFonts w:ascii="Verdana" w:hAnsi="Verdana"/>
          <w:b/>
          <w:sz w:val="18"/>
        </w:rPr>
        <w:t xml:space="preserve"> do</w:t>
      </w:r>
      <w:r w:rsidRPr="000305D0">
        <w:rPr>
          <w:rFonts w:ascii="Verdana" w:hAnsi="Verdana"/>
          <w:b/>
          <w:sz w:val="18"/>
        </w:rPr>
        <w:t xml:space="preserve"> Brasil (Grupo </w:t>
      </w:r>
      <w:r w:rsidR="00C978F1">
        <w:rPr>
          <w:rFonts w:ascii="Verdana" w:hAnsi="Verdana"/>
          <w:b/>
          <w:sz w:val="18"/>
        </w:rPr>
        <w:t>Claro</w:t>
      </w:r>
      <w:r w:rsidRPr="000305D0">
        <w:rPr>
          <w:rFonts w:ascii="Verdana" w:hAnsi="Verdana"/>
          <w:b/>
          <w:sz w:val="18"/>
        </w:rPr>
        <w:t>)</w:t>
      </w:r>
      <w:r w:rsidRPr="000305D0">
        <w:rPr>
          <w:rFonts w:ascii="Verdana" w:hAnsi="Verdana"/>
          <w:b/>
          <w:sz w:val="18"/>
          <w:szCs w:val="18"/>
        </w:rPr>
        <w:t xml:space="preserve"> </w:t>
      </w:r>
    </w:p>
    <w:p w14:paraId="23746FEC" w14:textId="0F9D393E" w:rsidR="00766D7D" w:rsidRPr="00C978F1" w:rsidRDefault="00C978F1" w:rsidP="00422B66">
      <w:pPr>
        <w:spacing w:line="240" w:lineRule="auto"/>
        <w:rPr>
          <w:rFonts w:ascii="Verdana" w:hAnsi="Verdana"/>
          <w:sz w:val="18"/>
          <w:szCs w:val="18"/>
        </w:rPr>
      </w:pPr>
      <w:r w:rsidRPr="002C1814">
        <w:rPr>
          <w:rFonts w:ascii="Verdana" w:hAnsi="Verdana"/>
          <w:i/>
          <w:iCs/>
        </w:rPr>
        <w:t>Coordenador de operações II</w:t>
      </w:r>
      <w:r w:rsidR="00D73476" w:rsidRPr="002C1814">
        <w:rPr>
          <w:rFonts w:ascii="Verdana" w:hAnsi="Verdana"/>
          <w:i/>
          <w:iCs/>
          <w:sz w:val="18"/>
          <w:szCs w:val="18"/>
        </w:rPr>
        <w:t xml:space="preserve"> </w:t>
      </w:r>
      <w:r w:rsidR="00D73476">
        <w:rPr>
          <w:rFonts w:ascii="Verdana" w:hAnsi="Verdana"/>
          <w:sz w:val="18"/>
          <w:szCs w:val="18"/>
        </w:rPr>
        <w:t>– ago/2024 - atual</w:t>
      </w:r>
    </w:p>
    <w:p w14:paraId="54D58723" w14:textId="77777777" w:rsidR="00EF5515" w:rsidRPr="00422B66" w:rsidRDefault="00EF5515" w:rsidP="00586F53">
      <w:pPr>
        <w:spacing w:line="240" w:lineRule="auto"/>
        <w:rPr>
          <w:rFonts w:ascii="Verdana" w:hAnsi="Verdana"/>
          <w:b/>
          <w:color w:val="000000"/>
          <w:sz w:val="18"/>
          <w:szCs w:val="18"/>
          <w:lang w:eastAsia="pt-BR"/>
        </w:rPr>
      </w:pPr>
      <w:r w:rsidRPr="00422B66">
        <w:rPr>
          <w:rFonts w:ascii="Verdana" w:hAnsi="Verdana"/>
          <w:b/>
          <w:sz w:val="18"/>
          <w:szCs w:val="18"/>
        </w:rPr>
        <w:t>Principais atividades realizadas:</w:t>
      </w:r>
    </w:p>
    <w:p w14:paraId="5FC1F82A" w14:textId="77777777" w:rsidR="00D73476" w:rsidRPr="00D73476" w:rsidRDefault="00D73476" w:rsidP="00D73476">
      <w:pPr>
        <w:pStyle w:val="PargrafodaLista"/>
        <w:numPr>
          <w:ilvl w:val="0"/>
          <w:numId w:val="5"/>
        </w:numPr>
        <w:spacing w:after="0" w:line="240" w:lineRule="auto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Liderança de equipes operacionais, garantindo produtividade e cumprimento de metas.</w:t>
      </w:r>
    </w:p>
    <w:p w14:paraId="57E339B3" w14:textId="77777777" w:rsidR="00D73476" w:rsidRPr="00D73476" w:rsidRDefault="00D73476" w:rsidP="00D73476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Implementação de melhorias nos processos operacionais, aumentando a eficiência.</w:t>
      </w:r>
    </w:p>
    <w:p w14:paraId="411D4BCA" w14:textId="77777777" w:rsidR="00D73476" w:rsidRPr="00D73476" w:rsidRDefault="00D73476" w:rsidP="00EF5515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Gestão de recursos e riscos, assegurando conformidade com políticas internas.</w:t>
      </w:r>
    </w:p>
    <w:p w14:paraId="179DA064" w14:textId="77777777" w:rsidR="00D73476" w:rsidRDefault="00D73476" w:rsidP="00D73476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Atuação direta na identificação de falhas e aplicação de soluções estratégicas.</w:t>
      </w:r>
    </w:p>
    <w:p w14:paraId="1EC0D83D" w14:textId="5CE07F02" w:rsidR="00D73476" w:rsidRDefault="00D73476" w:rsidP="00120FB4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Efetivação de melhorias contínuas</w:t>
      </w:r>
    </w:p>
    <w:p w14:paraId="3DCE29D3" w14:textId="77777777" w:rsidR="00120FB4" w:rsidRPr="00D73476" w:rsidRDefault="00120FB4" w:rsidP="00120FB4">
      <w:pPr>
        <w:pStyle w:val="PargrafodaLista"/>
        <w:spacing w:after="0"/>
        <w:rPr>
          <w:rFonts w:ascii="Verdana" w:hAnsi="Verdana"/>
          <w:sz w:val="18"/>
        </w:rPr>
      </w:pPr>
    </w:p>
    <w:p w14:paraId="69C5E31F" w14:textId="45051A1C" w:rsidR="00382243" w:rsidRDefault="00B16951" w:rsidP="00E10998">
      <w:pPr>
        <w:numPr>
          <w:ilvl w:val="0"/>
          <w:numId w:val="6"/>
        </w:numPr>
        <w:rPr>
          <w:rFonts w:ascii="Verdana" w:hAnsi="Verdana"/>
          <w:b/>
          <w:sz w:val="18"/>
        </w:rPr>
      </w:pPr>
      <w:r w:rsidRPr="000305D0">
        <w:rPr>
          <w:rFonts w:ascii="Verdana" w:hAnsi="Verdana"/>
          <w:b/>
          <w:sz w:val="18"/>
          <w:szCs w:val="18"/>
        </w:rPr>
        <w:t>Capgemini</w:t>
      </w:r>
      <w:r w:rsidR="00382243" w:rsidRPr="00382243">
        <w:rPr>
          <w:rFonts w:ascii="Verdana" w:hAnsi="Verdana"/>
          <w:b/>
          <w:sz w:val="18"/>
        </w:rPr>
        <w:t xml:space="preserve"> Business Services Brasil</w:t>
      </w:r>
    </w:p>
    <w:p w14:paraId="67A70143" w14:textId="3FE8F2AD" w:rsidR="00F40696" w:rsidRPr="00D73476" w:rsidRDefault="00F40696" w:rsidP="00422B66">
      <w:pPr>
        <w:spacing w:line="240" w:lineRule="auto"/>
        <w:rPr>
          <w:rFonts w:ascii="Verdana" w:hAnsi="Verdana"/>
          <w:sz w:val="18"/>
        </w:rPr>
      </w:pPr>
      <w:r w:rsidRPr="008372E6">
        <w:rPr>
          <w:rFonts w:ascii="Verdana" w:hAnsi="Verdana"/>
          <w:i/>
          <w:iCs/>
          <w:szCs w:val="22"/>
        </w:rPr>
        <w:t>Tech Lead</w:t>
      </w:r>
      <w:r w:rsidR="00DF43D0" w:rsidRPr="008372E6">
        <w:rPr>
          <w:rFonts w:ascii="Verdana" w:hAnsi="Verdana"/>
          <w:i/>
          <w:iCs/>
          <w:szCs w:val="22"/>
        </w:rPr>
        <w:t>er</w:t>
      </w:r>
      <w:r w:rsidR="00D73476" w:rsidRPr="008372E6">
        <w:rPr>
          <w:rFonts w:ascii="Verdana" w:hAnsi="Verdana"/>
          <w:i/>
          <w:iCs/>
          <w:szCs w:val="22"/>
        </w:rPr>
        <w:t xml:space="preserve"> (Projeto AES Brasil)</w:t>
      </w:r>
      <w:r w:rsidR="00D73476" w:rsidRPr="00D73476">
        <w:rPr>
          <w:rFonts w:ascii="Verdana" w:hAnsi="Verdana"/>
          <w:sz w:val="18"/>
        </w:rPr>
        <w:t xml:space="preserve"> – jan/2020 - ago/2024</w:t>
      </w:r>
    </w:p>
    <w:p w14:paraId="0CE861DA" w14:textId="77777777" w:rsidR="00F40696" w:rsidRPr="0013473A" w:rsidRDefault="00F40696" w:rsidP="00586F53">
      <w:pPr>
        <w:spacing w:line="240" w:lineRule="auto"/>
        <w:rPr>
          <w:rFonts w:ascii="Verdana" w:hAnsi="Verdana"/>
          <w:b/>
          <w:sz w:val="18"/>
          <w:szCs w:val="18"/>
        </w:rPr>
      </w:pPr>
      <w:r w:rsidRPr="0013473A">
        <w:rPr>
          <w:rFonts w:ascii="Verdana" w:hAnsi="Verdana"/>
          <w:b/>
          <w:sz w:val="18"/>
          <w:szCs w:val="18"/>
        </w:rPr>
        <w:t>Principais conquistas:</w:t>
      </w:r>
    </w:p>
    <w:p w14:paraId="527D212A" w14:textId="77777777" w:rsidR="00D73476" w:rsidRPr="00D73476" w:rsidRDefault="00D73476" w:rsidP="00D73476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Reestruturação do NOC e redução de backlog de 200 chamados legados.</w:t>
      </w:r>
    </w:p>
    <w:p w14:paraId="256E3CD9" w14:textId="15C420FB" w:rsidR="00D73476" w:rsidRPr="00D73476" w:rsidRDefault="00D73476" w:rsidP="00D73476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Colaboração com o time de Network da AES para padronização de processos e melhoria de governança.</w:t>
      </w:r>
    </w:p>
    <w:p w14:paraId="11211C96" w14:textId="39B334FF" w:rsidR="00D73476" w:rsidRPr="00D73476" w:rsidRDefault="00D73476" w:rsidP="00D73476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Supervisão de equipe e acionamento de fornecedores em incidentes críticos.</w:t>
      </w:r>
    </w:p>
    <w:p w14:paraId="3E527278" w14:textId="47ABAA16" w:rsidR="00D73476" w:rsidRPr="00D73476" w:rsidRDefault="00D73476" w:rsidP="00D73476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D73476">
        <w:rPr>
          <w:rFonts w:ascii="Verdana" w:hAnsi="Verdana"/>
          <w:sz w:val="18"/>
        </w:rPr>
        <w:t>Aplicação de boas práticas ITIL para garantir conformidade com os indicadores contratuais.</w:t>
      </w:r>
    </w:p>
    <w:p w14:paraId="478D0852" w14:textId="154FBBE3" w:rsidR="00382243" w:rsidRPr="00361B1E" w:rsidRDefault="00F40696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 xml:space="preserve">Definir junto ao time de </w:t>
      </w:r>
      <w:r w:rsidR="004E146E" w:rsidRPr="00361B1E">
        <w:rPr>
          <w:rFonts w:ascii="Verdana" w:hAnsi="Verdana"/>
          <w:sz w:val="18"/>
        </w:rPr>
        <w:t>NETWORK</w:t>
      </w:r>
      <w:r w:rsidRPr="00361B1E">
        <w:rPr>
          <w:rFonts w:ascii="Verdana" w:hAnsi="Verdana"/>
          <w:sz w:val="18"/>
        </w:rPr>
        <w:t xml:space="preserve"> AES </w:t>
      </w:r>
      <w:r w:rsidR="000349F2" w:rsidRPr="00361B1E">
        <w:rPr>
          <w:rFonts w:ascii="Verdana" w:hAnsi="Verdana"/>
          <w:sz w:val="18"/>
        </w:rPr>
        <w:t>Brasil</w:t>
      </w:r>
      <w:r w:rsidRPr="00361B1E">
        <w:rPr>
          <w:rFonts w:ascii="Verdana" w:hAnsi="Verdana"/>
          <w:sz w:val="18"/>
        </w:rPr>
        <w:t xml:space="preserve"> processos</w:t>
      </w:r>
      <w:r w:rsidR="002862CE" w:rsidRPr="00361B1E">
        <w:rPr>
          <w:rFonts w:ascii="Verdana" w:hAnsi="Verdana"/>
          <w:sz w:val="18"/>
        </w:rPr>
        <w:t xml:space="preserve">, </w:t>
      </w:r>
      <w:r w:rsidRPr="00361B1E">
        <w:rPr>
          <w:rFonts w:ascii="Verdana" w:hAnsi="Verdana"/>
          <w:sz w:val="18"/>
        </w:rPr>
        <w:t>atividades</w:t>
      </w:r>
      <w:r w:rsidR="004E146E" w:rsidRPr="00361B1E">
        <w:rPr>
          <w:rFonts w:ascii="Verdana" w:hAnsi="Verdana"/>
          <w:sz w:val="18"/>
        </w:rPr>
        <w:t xml:space="preserve">, melhoria </w:t>
      </w:r>
      <w:r w:rsidR="00B16951" w:rsidRPr="00361B1E">
        <w:rPr>
          <w:rFonts w:ascii="Verdana" w:hAnsi="Verdana"/>
          <w:sz w:val="18"/>
        </w:rPr>
        <w:t>contínua</w:t>
      </w:r>
      <w:r w:rsidR="004E146E" w:rsidRPr="00361B1E">
        <w:rPr>
          <w:rFonts w:ascii="Verdana" w:hAnsi="Verdana"/>
          <w:sz w:val="18"/>
        </w:rPr>
        <w:t xml:space="preserve"> </w:t>
      </w:r>
      <w:r w:rsidR="00B16951" w:rsidRPr="00361B1E">
        <w:rPr>
          <w:rFonts w:ascii="Verdana" w:hAnsi="Verdana"/>
          <w:sz w:val="18"/>
        </w:rPr>
        <w:t>do ambiente</w:t>
      </w:r>
      <w:r w:rsidR="002862CE" w:rsidRPr="00361B1E">
        <w:rPr>
          <w:rFonts w:ascii="Verdana" w:hAnsi="Verdana"/>
          <w:sz w:val="18"/>
        </w:rPr>
        <w:t xml:space="preserve"> e criar padrões </w:t>
      </w:r>
      <w:r w:rsidR="003E634E" w:rsidRPr="00361B1E">
        <w:rPr>
          <w:rFonts w:ascii="Verdana" w:hAnsi="Verdana"/>
          <w:sz w:val="18"/>
        </w:rPr>
        <w:t>das unidades AES</w:t>
      </w:r>
      <w:r w:rsidR="000349F2" w:rsidRPr="00361B1E">
        <w:rPr>
          <w:rFonts w:ascii="Verdana" w:hAnsi="Verdana"/>
          <w:sz w:val="18"/>
        </w:rPr>
        <w:t xml:space="preserve"> Brasil</w:t>
      </w:r>
    </w:p>
    <w:p w14:paraId="6DA7C9CF" w14:textId="54C9EC4E" w:rsidR="000349F2" w:rsidRDefault="00361B1E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>Estudos de melhoria e s</w:t>
      </w:r>
      <w:r>
        <w:rPr>
          <w:rFonts w:ascii="Verdana" w:hAnsi="Verdana"/>
          <w:sz w:val="18"/>
        </w:rPr>
        <w:t>aúde de frames e versões de infraestrutura e seus equipamentos</w:t>
      </w:r>
    </w:p>
    <w:p w14:paraId="3633C229" w14:textId="6F61A8C3" w:rsidR="00361B1E" w:rsidRDefault="00361B1E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Acompanhamento de vida útil junto ao fabricante e renovações garantias e suportes</w:t>
      </w:r>
      <w:r w:rsidR="00E95340">
        <w:rPr>
          <w:rFonts w:ascii="Verdana" w:hAnsi="Verdana"/>
          <w:sz w:val="18"/>
        </w:rPr>
        <w:t xml:space="preserve"> de forma </w:t>
      </w:r>
      <w:r w:rsidR="00E975BE">
        <w:rPr>
          <w:rFonts w:ascii="Verdana" w:hAnsi="Verdana"/>
          <w:sz w:val="18"/>
        </w:rPr>
        <w:t>controlar o parque atualizado e estável.</w:t>
      </w:r>
    </w:p>
    <w:p w14:paraId="2F9179F0" w14:textId="20B9E4A9" w:rsidR="00361B1E" w:rsidRDefault="00361B1E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Gerenciamento</w:t>
      </w:r>
      <w:r w:rsidR="0055028B">
        <w:rPr>
          <w:rFonts w:ascii="Verdana" w:hAnsi="Verdana"/>
          <w:sz w:val="18"/>
        </w:rPr>
        <w:t xml:space="preserve"> em processos para aplicação de </w:t>
      </w:r>
      <w:r>
        <w:rPr>
          <w:rFonts w:ascii="Verdana" w:hAnsi="Verdana"/>
          <w:sz w:val="18"/>
        </w:rPr>
        <w:t>regras</w:t>
      </w:r>
      <w:r w:rsidR="00546BF5">
        <w:rPr>
          <w:rFonts w:ascii="Verdana" w:hAnsi="Verdana"/>
          <w:sz w:val="18"/>
        </w:rPr>
        <w:t xml:space="preserve"> em SD-W</w:t>
      </w:r>
      <w:r w:rsidR="00856C99">
        <w:rPr>
          <w:rFonts w:ascii="Verdana" w:hAnsi="Verdana"/>
          <w:sz w:val="18"/>
        </w:rPr>
        <w:t>AN</w:t>
      </w:r>
      <w:r w:rsidR="00546BF5">
        <w:rPr>
          <w:rFonts w:ascii="Verdana" w:hAnsi="Verdana"/>
          <w:sz w:val="18"/>
        </w:rPr>
        <w:t xml:space="preserve"> e</w:t>
      </w:r>
      <w:r w:rsidR="00856C99">
        <w:rPr>
          <w:rFonts w:ascii="Verdana" w:hAnsi="Verdana"/>
          <w:sz w:val="18"/>
        </w:rPr>
        <w:t xml:space="preserve"> infraestrutura </w:t>
      </w:r>
      <w:r>
        <w:rPr>
          <w:rFonts w:ascii="Verdana" w:hAnsi="Verdana"/>
          <w:sz w:val="18"/>
        </w:rPr>
        <w:t>e liberações de acesso</w:t>
      </w:r>
      <w:r w:rsidR="005A1D07">
        <w:rPr>
          <w:rFonts w:ascii="Verdana" w:hAnsi="Verdana"/>
          <w:sz w:val="18"/>
        </w:rPr>
        <w:t xml:space="preserve"> </w:t>
      </w:r>
      <w:r w:rsidR="00FA4A78">
        <w:rPr>
          <w:rFonts w:ascii="Verdana" w:hAnsi="Verdana"/>
          <w:sz w:val="18"/>
        </w:rPr>
        <w:t>no intuito em evitar invasões indesejadas a infraestrutura.</w:t>
      </w:r>
    </w:p>
    <w:p w14:paraId="6285C135" w14:textId="77777777" w:rsidR="002777C0" w:rsidRPr="002777C0" w:rsidRDefault="002777C0" w:rsidP="002777C0">
      <w:pPr>
        <w:pStyle w:val="PargrafodaLista"/>
        <w:spacing w:after="0"/>
        <w:rPr>
          <w:rFonts w:ascii="Verdana" w:hAnsi="Verdana"/>
          <w:b/>
          <w:sz w:val="18"/>
          <w:szCs w:val="18"/>
        </w:rPr>
      </w:pPr>
    </w:p>
    <w:p w14:paraId="47B4093B" w14:textId="173A812F" w:rsidR="003E634E" w:rsidRPr="003E634E" w:rsidRDefault="003E634E" w:rsidP="00586F53">
      <w:pPr>
        <w:spacing w:line="240" w:lineRule="auto"/>
        <w:rPr>
          <w:rFonts w:ascii="Verdana" w:hAnsi="Verdana"/>
          <w:b/>
          <w:color w:val="000000"/>
          <w:sz w:val="18"/>
          <w:szCs w:val="18"/>
          <w:lang w:eastAsia="pt-BR"/>
        </w:rPr>
      </w:pPr>
      <w:r w:rsidRPr="000305D0">
        <w:rPr>
          <w:rFonts w:ascii="Verdana" w:hAnsi="Verdana"/>
          <w:b/>
          <w:sz w:val="18"/>
          <w:szCs w:val="18"/>
        </w:rPr>
        <w:t>Principais atividades realizadas:</w:t>
      </w:r>
    </w:p>
    <w:p w14:paraId="60D2FA64" w14:textId="5DB027DF" w:rsidR="00FF7E52" w:rsidRPr="00361B1E" w:rsidRDefault="00FF7E52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 xml:space="preserve">Supervisionar o time </w:t>
      </w:r>
      <w:r w:rsidR="007E653F" w:rsidRPr="00361B1E">
        <w:rPr>
          <w:rFonts w:ascii="Verdana" w:hAnsi="Verdana"/>
          <w:sz w:val="18"/>
        </w:rPr>
        <w:t>NO</w:t>
      </w:r>
      <w:r w:rsidRPr="00361B1E">
        <w:rPr>
          <w:rFonts w:ascii="Verdana" w:hAnsi="Verdana"/>
          <w:sz w:val="18"/>
        </w:rPr>
        <w:t>C e criar processos para acionamento de fornecedores de forma mais assertiva e rápida no momento de crise.</w:t>
      </w:r>
    </w:p>
    <w:p w14:paraId="18DCC5FE" w14:textId="49F68834" w:rsidR="00FF7E52" w:rsidRPr="00361B1E" w:rsidRDefault="00FF7E52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 xml:space="preserve">Desenvolvimentos de </w:t>
      </w:r>
      <w:r w:rsidR="004E146E" w:rsidRPr="00361B1E">
        <w:rPr>
          <w:rFonts w:ascii="Verdana" w:hAnsi="Verdana"/>
          <w:sz w:val="18"/>
        </w:rPr>
        <w:t>processos</w:t>
      </w:r>
      <w:r w:rsidRPr="00361B1E">
        <w:rPr>
          <w:rFonts w:ascii="Verdana" w:hAnsi="Verdana"/>
          <w:sz w:val="18"/>
        </w:rPr>
        <w:t xml:space="preserve"> para </w:t>
      </w:r>
      <w:r w:rsidR="004E146E" w:rsidRPr="00361B1E">
        <w:rPr>
          <w:rFonts w:ascii="Verdana" w:hAnsi="Verdana"/>
          <w:sz w:val="18"/>
        </w:rPr>
        <w:t>padronização de infraestrutura.</w:t>
      </w:r>
    </w:p>
    <w:p w14:paraId="0DF0BF82" w14:textId="07C263D7" w:rsidR="007E653F" w:rsidRPr="00361B1E" w:rsidRDefault="007E653F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 xml:space="preserve">Em momentos de crise acionar as equipes para </w:t>
      </w:r>
      <w:r w:rsidR="00B16951" w:rsidRPr="00361B1E">
        <w:rPr>
          <w:rFonts w:ascii="Verdana" w:hAnsi="Verdana"/>
          <w:sz w:val="18"/>
        </w:rPr>
        <w:t>análise</w:t>
      </w:r>
      <w:r w:rsidRPr="00361B1E">
        <w:rPr>
          <w:rFonts w:ascii="Verdana" w:hAnsi="Verdana"/>
          <w:sz w:val="18"/>
        </w:rPr>
        <w:t xml:space="preserve"> e solução rápida</w:t>
      </w:r>
    </w:p>
    <w:p w14:paraId="39FD6BCE" w14:textId="1A9D7988" w:rsidR="00871CA8" w:rsidRDefault="00DF43D0" w:rsidP="0022411A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9D3050">
        <w:rPr>
          <w:rFonts w:ascii="Verdana" w:hAnsi="Verdana"/>
          <w:sz w:val="18"/>
        </w:rPr>
        <w:t>Colocar em prática o uso das boas práticas de ITIL na operação</w:t>
      </w:r>
      <w:r w:rsidR="00697A58" w:rsidRPr="009D3050">
        <w:rPr>
          <w:rFonts w:ascii="Verdana" w:hAnsi="Verdana"/>
          <w:sz w:val="18"/>
        </w:rPr>
        <w:t>.</w:t>
      </w:r>
    </w:p>
    <w:p w14:paraId="687613DE" w14:textId="77777777" w:rsidR="00962AD5" w:rsidRDefault="00962AD5" w:rsidP="00962AD5">
      <w:pPr>
        <w:pStyle w:val="PargrafodaLista"/>
        <w:spacing w:after="0"/>
        <w:rPr>
          <w:rFonts w:ascii="Verdana" w:hAnsi="Verdana"/>
          <w:sz w:val="18"/>
        </w:rPr>
      </w:pPr>
    </w:p>
    <w:p w14:paraId="4F68C629" w14:textId="77777777" w:rsidR="009D3050" w:rsidRPr="009D3050" w:rsidRDefault="009D3050" w:rsidP="009D3050">
      <w:pPr>
        <w:pStyle w:val="PargrafodaLista"/>
        <w:spacing w:after="0"/>
        <w:rPr>
          <w:rFonts w:ascii="Verdana" w:hAnsi="Verdana"/>
          <w:sz w:val="18"/>
        </w:rPr>
      </w:pPr>
    </w:p>
    <w:p w14:paraId="5387B8D3" w14:textId="5D25E6F4" w:rsidR="00423E9D" w:rsidRPr="000305D0" w:rsidRDefault="00B16951" w:rsidP="00E10998">
      <w:pPr>
        <w:numPr>
          <w:ilvl w:val="0"/>
          <w:numId w:val="6"/>
        </w:numPr>
        <w:rPr>
          <w:rFonts w:ascii="Verdana" w:hAnsi="Verdana"/>
          <w:b/>
          <w:sz w:val="18"/>
          <w:szCs w:val="18"/>
        </w:rPr>
      </w:pPr>
      <w:r w:rsidRPr="000305D0">
        <w:rPr>
          <w:rFonts w:ascii="Verdana" w:hAnsi="Verdana"/>
          <w:b/>
          <w:sz w:val="18"/>
          <w:szCs w:val="18"/>
        </w:rPr>
        <w:t>Global</w:t>
      </w:r>
      <w:r w:rsidR="00423E9D" w:rsidRPr="000305D0">
        <w:rPr>
          <w:rFonts w:ascii="Verdana" w:hAnsi="Verdana"/>
          <w:b/>
          <w:sz w:val="18"/>
        </w:rPr>
        <w:t xml:space="preserve"> Hitss</w:t>
      </w:r>
      <w:r w:rsidR="00D762DD">
        <w:rPr>
          <w:rFonts w:ascii="Verdana" w:hAnsi="Verdana"/>
          <w:b/>
          <w:sz w:val="18"/>
        </w:rPr>
        <w:t xml:space="preserve"> do</w:t>
      </w:r>
      <w:r w:rsidR="00423E9D" w:rsidRPr="000305D0">
        <w:rPr>
          <w:rFonts w:ascii="Verdana" w:hAnsi="Verdana"/>
          <w:b/>
          <w:sz w:val="18"/>
        </w:rPr>
        <w:t xml:space="preserve"> Brasil (Grupo </w:t>
      </w:r>
      <w:r w:rsidR="00E86224">
        <w:rPr>
          <w:rFonts w:ascii="Verdana" w:hAnsi="Verdana"/>
          <w:b/>
          <w:sz w:val="18"/>
        </w:rPr>
        <w:t>Claro</w:t>
      </w:r>
      <w:r w:rsidR="00423E9D" w:rsidRPr="000305D0">
        <w:rPr>
          <w:rFonts w:ascii="Verdana" w:hAnsi="Verdana"/>
          <w:b/>
          <w:sz w:val="18"/>
        </w:rPr>
        <w:t>)</w:t>
      </w:r>
      <w:r w:rsidR="00423E9D" w:rsidRPr="000305D0">
        <w:rPr>
          <w:rFonts w:ascii="Verdana" w:hAnsi="Verdana"/>
          <w:b/>
          <w:sz w:val="18"/>
          <w:szCs w:val="18"/>
        </w:rPr>
        <w:t xml:space="preserve"> </w:t>
      </w:r>
    </w:p>
    <w:p w14:paraId="62618B3B" w14:textId="77777777" w:rsidR="00A60F59" w:rsidRPr="00C26260" w:rsidRDefault="00A60F59" w:rsidP="00422B66">
      <w:pPr>
        <w:spacing w:line="240" w:lineRule="auto"/>
        <w:rPr>
          <w:rFonts w:ascii="Verdana" w:hAnsi="Verdana"/>
          <w:sz w:val="18"/>
        </w:rPr>
      </w:pPr>
      <w:r w:rsidRPr="009165BD">
        <w:rPr>
          <w:rFonts w:ascii="Verdana" w:hAnsi="Verdana"/>
          <w:i/>
          <w:iCs/>
          <w:szCs w:val="22"/>
        </w:rPr>
        <w:t>Supervisor Field Service N2 (Projeto Amil)</w:t>
      </w:r>
      <w:r w:rsidRPr="00C26260">
        <w:rPr>
          <w:rFonts w:ascii="Verdana" w:hAnsi="Verdana"/>
          <w:sz w:val="18"/>
        </w:rPr>
        <w:t xml:space="preserve"> – mar/2016 - mar/2020</w:t>
      </w:r>
    </w:p>
    <w:p w14:paraId="1556983D" w14:textId="68007865" w:rsidR="002F5E7C" w:rsidRPr="0013473A" w:rsidRDefault="00423E9D" w:rsidP="00586F53">
      <w:pPr>
        <w:spacing w:line="240" w:lineRule="auto"/>
        <w:rPr>
          <w:rFonts w:ascii="Verdana" w:hAnsi="Verdana"/>
          <w:b/>
          <w:sz w:val="18"/>
          <w:szCs w:val="18"/>
        </w:rPr>
      </w:pPr>
      <w:r w:rsidRPr="0013473A">
        <w:rPr>
          <w:rFonts w:ascii="Verdana" w:hAnsi="Verdana"/>
          <w:b/>
          <w:sz w:val="18"/>
          <w:szCs w:val="18"/>
        </w:rPr>
        <w:t>Principais conquistas:</w:t>
      </w:r>
    </w:p>
    <w:p w14:paraId="5C28E1A1" w14:textId="184974AB" w:rsidR="002F5E7C" w:rsidRPr="002F5E7C" w:rsidRDefault="007C5535" w:rsidP="002F5E7C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T</w:t>
      </w:r>
      <w:r w:rsidR="002F5E7C" w:rsidRPr="002F5E7C">
        <w:rPr>
          <w:rFonts w:ascii="Verdana" w:hAnsi="Verdana"/>
          <w:sz w:val="18"/>
        </w:rPr>
        <w:t xml:space="preserve">ransição </w:t>
      </w:r>
      <w:r>
        <w:rPr>
          <w:rFonts w:ascii="Verdana" w:hAnsi="Verdana"/>
          <w:sz w:val="18"/>
        </w:rPr>
        <w:t xml:space="preserve">bem-sucedida entre </w:t>
      </w:r>
      <w:r w:rsidR="002F5E7C" w:rsidRPr="002F5E7C">
        <w:rPr>
          <w:rFonts w:ascii="Verdana" w:hAnsi="Verdana"/>
          <w:sz w:val="18"/>
        </w:rPr>
        <w:t>fornecedor</w:t>
      </w:r>
      <w:r w:rsidR="00B36A49">
        <w:rPr>
          <w:rFonts w:ascii="Verdana" w:hAnsi="Verdana"/>
          <w:sz w:val="18"/>
        </w:rPr>
        <w:t>es</w:t>
      </w:r>
      <w:r w:rsidR="002F5E7C" w:rsidRPr="002F5E7C">
        <w:rPr>
          <w:rFonts w:ascii="Verdana" w:hAnsi="Verdana"/>
          <w:sz w:val="18"/>
        </w:rPr>
        <w:t>, eliminando backlog de 1.200 chamados</w:t>
      </w:r>
      <w:r w:rsidR="00B36A49">
        <w:rPr>
          <w:rFonts w:ascii="Verdana" w:hAnsi="Verdana"/>
          <w:sz w:val="18"/>
        </w:rPr>
        <w:t xml:space="preserve"> pendentes.</w:t>
      </w:r>
    </w:p>
    <w:p w14:paraId="2764C63D" w14:textId="78A80CDF" w:rsidR="002F5E7C" w:rsidRPr="002F5E7C" w:rsidRDefault="002F5E7C" w:rsidP="002F5E7C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2F5E7C">
        <w:rPr>
          <w:rFonts w:ascii="Verdana" w:hAnsi="Verdana"/>
          <w:sz w:val="18"/>
        </w:rPr>
        <w:t>Treinamento de 70% da equipe nos processos da Amil.</w:t>
      </w:r>
    </w:p>
    <w:p w14:paraId="6015E973" w14:textId="20BB0E0E" w:rsidR="002F5E7C" w:rsidRPr="002F5E7C" w:rsidRDefault="002F5E7C" w:rsidP="002F5E7C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2F5E7C">
        <w:rPr>
          <w:rFonts w:ascii="Verdana" w:hAnsi="Verdana"/>
          <w:sz w:val="18"/>
        </w:rPr>
        <w:t>Desenvolvimento de base de conhecimento com tutoriais e soluções para erros conhecidos.</w:t>
      </w:r>
    </w:p>
    <w:p w14:paraId="43A9D212" w14:textId="63B0356F" w:rsidR="002F5E7C" w:rsidRPr="002F5E7C" w:rsidRDefault="002F5E7C" w:rsidP="002F5E7C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2F5E7C">
        <w:rPr>
          <w:rFonts w:ascii="Verdana" w:hAnsi="Verdana"/>
          <w:sz w:val="18"/>
        </w:rPr>
        <w:t>Gestão do suporte de campo, fila de manutenção de equipamentos e cumprimento de SLA.</w:t>
      </w:r>
    </w:p>
    <w:p w14:paraId="750A0DCB" w14:textId="29465A03" w:rsidR="00120FB4" w:rsidRPr="00120FB4" w:rsidRDefault="00423E9D" w:rsidP="004104F7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  <w:r w:rsidRPr="00120FB4">
        <w:rPr>
          <w:rFonts w:ascii="Verdana" w:hAnsi="Verdana"/>
          <w:sz w:val="18"/>
        </w:rPr>
        <w:t>Garantir o cumprimento de todos os indicadores contratuais dentro do período de SLO do contrato.</w:t>
      </w:r>
    </w:p>
    <w:p w14:paraId="005F19BC" w14:textId="77777777" w:rsidR="00120FB4" w:rsidRPr="00120FB4" w:rsidRDefault="00120FB4" w:rsidP="004104F7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</w:p>
    <w:p w14:paraId="0DCC663C" w14:textId="77777777" w:rsidR="00120FB4" w:rsidRDefault="00120FB4" w:rsidP="004104F7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</w:p>
    <w:p w14:paraId="6618AC59" w14:textId="77777777" w:rsidR="00120FB4" w:rsidRPr="00120FB4" w:rsidRDefault="00120FB4" w:rsidP="004104F7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</w:p>
    <w:p w14:paraId="3D8D49B3" w14:textId="77777777" w:rsidR="00120FB4" w:rsidRPr="00120FB4" w:rsidRDefault="00120FB4" w:rsidP="00E54110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</w:p>
    <w:p w14:paraId="706EB6F9" w14:textId="77777777" w:rsidR="00120FB4" w:rsidRPr="00120FB4" w:rsidRDefault="00120FB4" w:rsidP="00E54110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</w:p>
    <w:p w14:paraId="2699969C" w14:textId="77777777" w:rsidR="00120FB4" w:rsidRPr="00120FB4" w:rsidRDefault="00120FB4" w:rsidP="00E54110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sz w:val="2"/>
          <w:szCs w:val="18"/>
        </w:rPr>
      </w:pPr>
    </w:p>
    <w:p w14:paraId="30A34EAD" w14:textId="77777777" w:rsidR="00120FB4" w:rsidRPr="00120FB4" w:rsidRDefault="00120FB4" w:rsidP="00120FB4">
      <w:pPr>
        <w:spacing w:after="0"/>
        <w:rPr>
          <w:rFonts w:ascii="Verdana" w:hAnsi="Verdana"/>
          <w:b/>
          <w:sz w:val="2"/>
          <w:szCs w:val="18"/>
        </w:rPr>
      </w:pPr>
    </w:p>
    <w:p w14:paraId="303B2AF4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0C716A56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54D84A18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650871C6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2859D660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715E0ECD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5D3F29A2" w14:textId="77777777" w:rsid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581B078C" w14:textId="77777777" w:rsidR="00217E98" w:rsidRPr="00217E98" w:rsidRDefault="00217E98" w:rsidP="00217E98">
      <w:pPr>
        <w:spacing w:after="0"/>
        <w:rPr>
          <w:rFonts w:ascii="Verdana" w:hAnsi="Verdana"/>
          <w:b/>
          <w:sz w:val="2"/>
          <w:szCs w:val="18"/>
        </w:rPr>
      </w:pPr>
    </w:p>
    <w:p w14:paraId="3D6957DD" w14:textId="77777777" w:rsidR="000917FA" w:rsidRPr="000917FA" w:rsidRDefault="000917FA" w:rsidP="000917FA">
      <w:pPr>
        <w:spacing w:after="0"/>
        <w:rPr>
          <w:rFonts w:ascii="Verdana" w:hAnsi="Verdana"/>
          <w:b/>
          <w:sz w:val="2"/>
          <w:szCs w:val="18"/>
        </w:rPr>
      </w:pPr>
    </w:p>
    <w:p w14:paraId="64FE61AC" w14:textId="77777777" w:rsidR="00120FB4" w:rsidRDefault="00120FB4" w:rsidP="00423E9D">
      <w:pPr>
        <w:rPr>
          <w:rFonts w:ascii="Verdana" w:hAnsi="Verdana"/>
          <w:b/>
          <w:sz w:val="18"/>
          <w:szCs w:val="18"/>
        </w:rPr>
      </w:pPr>
    </w:p>
    <w:p w14:paraId="0FC09F95" w14:textId="29275541" w:rsidR="00423E9D" w:rsidRPr="000305D0" w:rsidRDefault="00423E9D" w:rsidP="00586F53">
      <w:pPr>
        <w:spacing w:line="240" w:lineRule="auto"/>
        <w:rPr>
          <w:rFonts w:ascii="Verdana" w:hAnsi="Verdana"/>
          <w:b/>
          <w:color w:val="000000"/>
          <w:sz w:val="18"/>
          <w:szCs w:val="18"/>
          <w:lang w:eastAsia="pt-BR"/>
        </w:rPr>
      </w:pPr>
      <w:r w:rsidRPr="000305D0">
        <w:rPr>
          <w:rFonts w:ascii="Verdana" w:hAnsi="Verdana"/>
          <w:b/>
          <w:sz w:val="18"/>
          <w:szCs w:val="18"/>
        </w:rPr>
        <w:lastRenderedPageBreak/>
        <w:t>Principais atividades realizadas:</w:t>
      </w:r>
    </w:p>
    <w:p w14:paraId="6BB6E294" w14:textId="107DC48B" w:rsidR="00196DA5" w:rsidRPr="00361B1E" w:rsidRDefault="00360FCA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>Supervisionar a equipe de volante SP p</w:t>
      </w:r>
      <w:r w:rsidR="00423E9D" w:rsidRPr="00361B1E">
        <w:rPr>
          <w:rFonts w:ascii="Verdana" w:hAnsi="Verdana"/>
          <w:sz w:val="18"/>
        </w:rPr>
        <w:t>ara atendimento ao cliente AMIL</w:t>
      </w:r>
    </w:p>
    <w:p w14:paraId="621F4498" w14:textId="3E02E7A7" w:rsidR="00196DA5" w:rsidRPr="00361B1E" w:rsidRDefault="00423E9D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>Acompanhamento e condução nos projetos</w:t>
      </w:r>
    </w:p>
    <w:p w14:paraId="64976CBC" w14:textId="25D6D700" w:rsidR="00196DA5" w:rsidRPr="00361B1E" w:rsidRDefault="00423E9D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 xml:space="preserve">Controle de SLA e </w:t>
      </w:r>
      <w:r w:rsidR="00B16951" w:rsidRPr="00361B1E">
        <w:rPr>
          <w:rFonts w:ascii="Verdana" w:hAnsi="Verdana"/>
          <w:sz w:val="18"/>
        </w:rPr>
        <w:t>níveis</w:t>
      </w:r>
      <w:r w:rsidRPr="00361B1E">
        <w:rPr>
          <w:rFonts w:ascii="Verdana" w:hAnsi="Verdana"/>
          <w:sz w:val="18"/>
        </w:rPr>
        <w:t xml:space="preserve"> de serviço garantindo </w:t>
      </w:r>
      <w:r w:rsidR="00091980" w:rsidRPr="00361B1E">
        <w:rPr>
          <w:rFonts w:ascii="Verdana" w:hAnsi="Verdana"/>
          <w:sz w:val="18"/>
        </w:rPr>
        <w:t>qualidade no serviço executado pela equipe</w:t>
      </w:r>
    </w:p>
    <w:p w14:paraId="20334942" w14:textId="4AEA9EB1" w:rsidR="00196DA5" w:rsidRPr="00361B1E" w:rsidRDefault="00091980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>Distribuição de chamados para equipe volante</w:t>
      </w:r>
    </w:p>
    <w:p w14:paraId="6A8E1E19" w14:textId="547FEE6D" w:rsidR="00196DA5" w:rsidRPr="00361B1E" w:rsidRDefault="00091980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 xml:space="preserve">Controle da fila de </w:t>
      </w:r>
      <w:r w:rsidR="00B16951" w:rsidRPr="00361B1E">
        <w:rPr>
          <w:rFonts w:ascii="Verdana" w:hAnsi="Verdana"/>
          <w:sz w:val="18"/>
        </w:rPr>
        <w:t>manutenção</w:t>
      </w:r>
      <w:r w:rsidRPr="00361B1E">
        <w:rPr>
          <w:rFonts w:ascii="Verdana" w:hAnsi="Verdana"/>
          <w:sz w:val="18"/>
        </w:rPr>
        <w:t xml:space="preserve"> de equipamentos, enviando para </w:t>
      </w:r>
      <w:r w:rsidR="00B16951" w:rsidRPr="00361B1E">
        <w:rPr>
          <w:rFonts w:ascii="Verdana" w:hAnsi="Verdana"/>
          <w:sz w:val="18"/>
        </w:rPr>
        <w:t>usuário</w:t>
      </w:r>
      <w:r w:rsidRPr="00361B1E">
        <w:rPr>
          <w:rFonts w:ascii="Verdana" w:hAnsi="Verdana"/>
          <w:sz w:val="18"/>
        </w:rPr>
        <w:t xml:space="preserve"> final orçamentos para aprovação e acompanhamento da entrega do equipamento</w:t>
      </w:r>
    </w:p>
    <w:p w14:paraId="69259CF7" w14:textId="29DB134B" w:rsidR="00196DA5" w:rsidRPr="00361B1E" w:rsidRDefault="00091980" w:rsidP="00E10998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>Gerenciar parceiros e garantir qualidade na entrega de serviços</w:t>
      </w:r>
    </w:p>
    <w:p w14:paraId="6303A18B" w14:textId="118802AB" w:rsidR="00196DA5" w:rsidRDefault="00091980" w:rsidP="00F4434D">
      <w:pPr>
        <w:pStyle w:val="PargrafodaLista"/>
        <w:numPr>
          <w:ilvl w:val="0"/>
          <w:numId w:val="5"/>
        </w:numPr>
        <w:spacing w:after="0" w:line="360" w:lineRule="auto"/>
        <w:rPr>
          <w:rFonts w:ascii="Verdana" w:hAnsi="Verdana"/>
          <w:sz w:val="18"/>
        </w:rPr>
      </w:pPr>
      <w:r w:rsidRPr="00361B1E">
        <w:rPr>
          <w:rFonts w:ascii="Verdana" w:hAnsi="Verdana"/>
          <w:sz w:val="18"/>
        </w:rPr>
        <w:t>Gerenciar expectativas e níveis de satisfação dos usuários</w:t>
      </w:r>
    </w:p>
    <w:p w14:paraId="3AA97C2B" w14:textId="77777777" w:rsidR="00332B0D" w:rsidRPr="00EF1D17" w:rsidRDefault="00332B0D" w:rsidP="00332B0D">
      <w:pPr>
        <w:pStyle w:val="Seo"/>
        <w:rPr>
          <w:rFonts w:ascii="Verdana" w:hAnsi="Verdana"/>
          <w:sz w:val="18"/>
        </w:rPr>
      </w:pPr>
      <w:r w:rsidRPr="00EF1D17">
        <w:rPr>
          <w:rFonts w:ascii="Verdana" w:hAnsi="Verdana"/>
          <w:sz w:val="18"/>
        </w:rPr>
        <w:t>FORMAÇÃO</w:t>
      </w:r>
    </w:p>
    <w:p w14:paraId="130D3FF0" w14:textId="77777777" w:rsidR="00332B0D" w:rsidRPr="00EF1D17" w:rsidRDefault="00332B0D" w:rsidP="00332B0D">
      <w:pPr>
        <w:pStyle w:val="Seo"/>
        <w:spacing w:after="240"/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FFCE62" wp14:editId="519D7C5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5240" r="9525" b="12700"/>
                <wp:wrapNone/>
                <wp:docPr id="212681342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F2C80" id="AutoShape 169" o:spid="_x0000_s1026" type="#_x0000_t32" style="position:absolute;margin-left:.3pt;margin-top:6.05pt;width:478.5pt;height:.0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7E5A8425" w14:textId="3F48A631" w:rsidR="00332B0D" w:rsidRDefault="00332B0D" w:rsidP="004459E7">
      <w:pPr>
        <w:spacing w:after="0"/>
        <w:rPr>
          <w:rFonts w:ascii="Verdana" w:hAnsi="Verdana"/>
          <w:sz w:val="18"/>
        </w:rPr>
      </w:pPr>
      <w:r w:rsidRPr="00012293">
        <w:rPr>
          <w:rFonts w:ascii="Verdana" w:hAnsi="Verdana"/>
          <w:sz w:val="18"/>
        </w:rPr>
        <w:t>- Centro Universitário Uninove – Pós-graduação – Data Science e Analytics</w:t>
      </w:r>
      <w:r>
        <w:rPr>
          <w:rFonts w:ascii="Verdana" w:hAnsi="Verdana"/>
          <w:sz w:val="18"/>
        </w:rPr>
        <w:t xml:space="preserve"> [</w:t>
      </w:r>
      <w:r w:rsidR="007D2AB9">
        <w:rPr>
          <w:rFonts w:ascii="Verdana" w:hAnsi="Verdana"/>
          <w:sz w:val="18"/>
        </w:rPr>
        <w:t>cursando</w:t>
      </w:r>
      <w:r>
        <w:rPr>
          <w:rFonts w:ascii="Verdana" w:hAnsi="Verdana"/>
          <w:sz w:val="18"/>
        </w:rPr>
        <w:t>]</w:t>
      </w:r>
    </w:p>
    <w:p w14:paraId="718C74DA" w14:textId="77777777" w:rsidR="00332B0D" w:rsidRDefault="00332B0D" w:rsidP="004459E7">
      <w:pPr>
        <w:spacing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- Centro Universitário Uninove – Pós-graduação – IA e Machine Learning [2024]</w:t>
      </w:r>
    </w:p>
    <w:p w14:paraId="346BC150" w14:textId="77777777" w:rsidR="00332B0D" w:rsidRDefault="00332B0D" w:rsidP="004459E7">
      <w:pPr>
        <w:pStyle w:val="PargrafodaLista"/>
        <w:spacing w:after="0"/>
        <w:ind w:left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- SENAC Universidade – Pós-graduação – Gestão e Governança de Tecnologia da Informação [2023]</w:t>
      </w:r>
    </w:p>
    <w:p w14:paraId="24E3E61E" w14:textId="77777777" w:rsidR="00332B0D" w:rsidRPr="00BC4346" w:rsidRDefault="00332B0D" w:rsidP="00F4434D">
      <w:pPr>
        <w:pStyle w:val="PargrafodaLista"/>
        <w:spacing w:after="0" w:line="360" w:lineRule="auto"/>
        <w:ind w:left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- Centro Universitário Uninove – Graduação – Sistemas de Segurança da Informação [2019]</w:t>
      </w:r>
    </w:p>
    <w:p w14:paraId="051A3AD5" w14:textId="71CF52EC" w:rsidR="0075302F" w:rsidRDefault="0075302F" w:rsidP="007401D9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Certificações</w:t>
      </w:r>
    </w:p>
    <w:p w14:paraId="1CD9FB87" w14:textId="77777777" w:rsidR="00807028" w:rsidRDefault="00807028" w:rsidP="00BF4574">
      <w:pPr>
        <w:spacing w:line="240" w:lineRule="auto"/>
        <w:rPr>
          <w:rFonts w:ascii="Verdana" w:hAnsi="Verdana"/>
          <w:sz w:val="18"/>
        </w:rPr>
      </w:pPr>
      <w:r>
        <w:rPr>
          <w:rFonts w:ascii="Verdana" w:hAnsi="Verdana"/>
          <w:noProof/>
          <w:sz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19318A5" wp14:editId="3325716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985" r="9525" b="11430"/>
                <wp:wrapNone/>
                <wp:docPr id="39677541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FEEAF" id="AutoShape 173" o:spid="_x0000_s1026" type="#_x0000_t32" style="position:absolute;margin-left:.3pt;margin-top:6.05pt;width:478.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63D7E2E4" w14:textId="4C5940DE" w:rsidR="00120FB4" w:rsidRPr="00881420" w:rsidRDefault="00805272" w:rsidP="005C7F1F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0"/>
          <w:szCs w:val="10"/>
        </w:rPr>
      </w:pPr>
      <w:r w:rsidRPr="00881420">
        <w:rPr>
          <w:rFonts w:ascii="Verdana" w:hAnsi="Verdana"/>
          <w:sz w:val="18"/>
        </w:rPr>
        <w:t>IA &amp; C</w:t>
      </w:r>
      <w:r w:rsidR="00A14C02" w:rsidRPr="00881420">
        <w:rPr>
          <w:rFonts w:ascii="Verdana" w:hAnsi="Verdana"/>
          <w:sz w:val="18"/>
        </w:rPr>
        <w:t>LOUD</w:t>
      </w:r>
      <w:r w:rsidRPr="00881420">
        <w:rPr>
          <w:rFonts w:ascii="Verdana" w:hAnsi="Verdana"/>
          <w:sz w:val="18"/>
        </w:rPr>
        <w:t>:</w:t>
      </w:r>
    </w:p>
    <w:p w14:paraId="316DB951" w14:textId="34287C95" w:rsidR="006C2059" w:rsidRDefault="00D705A4" w:rsidP="004459E7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 w:rsidRPr="00FD075B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- </w:t>
      </w:r>
      <w:r w:rsidR="00A40A8D" w:rsidRPr="00FD075B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AI-050: </w:t>
      </w:r>
      <w:r w:rsidR="003E6E93">
        <w:rPr>
          <w:rFonts w:ascii="Verdana" w:hAnsi="Verdana"/>
          <w:caps w:val="0"/>
          <w:noProof w:val="0"/>
          <w:color w:val="414751"/>
          <w:spacing w:val="0"/>
          <w:sz w:val="18"/>
        </w:rPr>
        <w:t>A</w:t>
      </w:r>
      <w:r w:rsidR="00697809" w:rsidRPr="00FD075B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zure </w:t>
      </w:r>
      <w:r w:rsidR="003E6E93">
        <w:rPr>
          <w:rFonts w:ascii="Verdana" w:hAnsi="Verdana"/>
          <w:caps w:val="0"/>
          <w:noProof w:val="0"/>
          <w:color w:val="414751"/>
          <w:spacing w:val="0"/>
          <w:sz w:val="18"/>
        </w:rPr>
        <w:t>O</w:t>
      </w:r>
      <w:r w:rsidR="00697809" w:rsidRPr="00FD075B">
        <w:rPr>
          <w:rFonts w:ascii="Verdana" w:hAnsi="Verdana"/>
          <w:caps w:val="0"/>
          <w:noProof w:val="0"/>
          <w:color w:val="414751"/>
          <w:spacing w:val="0"/>
          <w:sz w:val="18"/>
        </w:rPr>
        <w:t>pen</w:t>
      </w:r>
      <w:r w:rsidR="008F0EAA">
        <w:rPr>
          <w:rFonts w:ascii="Verdana" w:hAnsi="Verdana"/>
          <w:caps w:val="0"/>
          <w:noProof w:val="0"/>
          <w:color w:val="414751"/>
          <w:spacing w:val="0"/>
          <w:sz w:val="18"/>
        </w:rPr>
        <w:t>AI</w:t>
      </w:r>
      <w:r w:rsidR="00697809" w:rsidRPr="00FD075B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 </w:t>
      </w:r>
      <w:r w:rsidR="00FD075B">
        <w:rPr>
          <w:rFonts w:ascii="Verdana" w:hAnsi="Verdana"/>
          <w:caps w:val="0"/>
          <w:noProof w:val="0"/>
          <w:color w:val="414751"/>
          <w:spacing w:val="0"/>
          <w:sz w:val="18"/>
        </w:rPr>
        <w:t>(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8"/>
        </w:rPr>
        <w:t>Microsoft</w:t>
      </w:r>
      <w:r w:rsidR="00881420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 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/ </w:t>
      </w:r>
      <w:r w:rsidR="00FD075B">
        <w:rPr>
          <w:rFonts w:ascii="Verdana" w:hAnsi="Verdana"/>
          <w:caps w:val="0"/>
          <w:noProof w:val="0"/>
          <w:color w:val="414751"/>
          <w:spacing w:val="0"/>
          <w:sz w:val="18"/>
        </w:rPr>
        <w:t>KOENIG)</w:t>
      </w:r>
    </w:p>
    <w:p w14:paraId="7D0BD2C6" w14:textId="77777777" w:rsidR="00805272" w:rsidRDefault="00805272" w:rsidP="004459E7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>
        <w:rPr>
          <w:rFonts w:ascii="Verdana" w:hAnsi="Verdana"/>
          <w:caps w:val="0"/>
          <w:noProof w:val="0"/>
          <w:color w:val="414751"/>
          <w:spacing w:val="0"/>
          <w:sz w:val="18"/>
        </w:rPr>
        <w:t>- Conceitos Fundamentais em AI (DIO)</w:t>
      </w:r>
    </w:p>
    <w:p w14:paraId="7390652C" w14:textId="77777777" w:rsidR="00805272" w:rsidRDefault="00805272" w:rsidP="007401D9">
      <w:pPr>
        <w:pStyle w:val="Seo"/>
        <w:rPr>
          <w:rFonts w:ascii="Verdana" w:hAnsi="Verdana"/>
          <w:caps w:val="0"/>
          <w:noProof w:val="0"/>
          <w:color w:val="414751"/>
          <w:spacing w:val="0"/>
          <w:sz w:val="18"/>
        </w:rPr>
      </w:pPr>
    </w:p>
    <w:p w14:paraId="3F5DC012" w14:textId="77777777" w:rsidR="00A14C02" w:rsidRDefault="00A14C02" w:rsidP="007401D9">
      <w:pPr>
        <w:pStyle w:val="Seo"/>
        <w:rPr>
          <w:rFonts w:ascii="Verdana" w:hAnsi="Verdana"/>
          <w:caps w:val="0"/>
          <w:noProof w:val="0"/>
          <w:color w:val="414751"/>
          <w:spacing w:val="0"/>
          <w:sz w:val="18"/>
        </w:rPr>
      </w:pPr>
    </w:p>
    <w:p w14:paraId="669CFA63" w14:textId="23F7EC9F" w:rsidR="00805272" w:rsidRPr="00881420" w:rsidRDefault="00805272" w:rsidP="00881420">
      <w:pPr>
        <w:pStyle w:val="PargrafodaLista"/>
        <w:numPr>
          <w:ilvl w:val="0"/>
          <w:numId w:val="5"/>
        </w:numPr>
        <w:spacing w:after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</w:t>
      </w:r>
      <w:r w:rsidR="00A14C02">
        <w:rPr>
          <w:rFonts w:ascii="Verdana" w:hAnsi="Verdana"/>
          <w:sz w:val="18"/>
        </w:rPr>
        <w:t>EVOPS</w:t>
      </w:r>
      <w:r>
        <w:rPr>
          <w:rFonts w:ascii="Verdana" w:hAnsi="Verdana"/>
          <w:sz w:val="18"/>
        </w:rPr>
        <w:t xml:space="preserve"> &amp; G</w:t>
      </w:r>
      <w:r w:rsidR="00A14C02">
        <w:rPr>
          <w:rFonts w:ascii="Verdana" w:hAnsi="Verdana"/>
          <w:sz w:val="18"/>
        </w:rPr>
        <w:t>ESTÃO</w:t>
      </w:r>
      <w:r>
        <w:rPr>
          <w:rFonts w:ascii="Verdana" w:hAnsi="Verdana"/>
          <w:sz w:val="18"/>
        </w:rPr>
        <w:t>:</w:t>
      </w:r>
    </w:p>
    <w:p w14:paraId="34003E03" w14:textId="77777777" w:rsidR="00120FB4" w:rsidRPr="004459E7" w:rsidRDefault="00120FB4" w:rsidP="00805272">
      <w:pPr>
        <w:pStyle w:val="Seo"/>
        <w:rPr>
          <w:rFonts w:ascii="Verdana" w:hAnsi="Verdana"/>
          <w:caps w:val="0"/>
          <w:noProof w:val="0"/>
          <w:color w:val="414751"/>
          <w:spacing w:val="0"/>
          <w:sz w:val="10"/>
          <w:szCs w:val="10"/>
        </w:rPr>
      </w:pPr>
    </w:p>
    <w:p w14:paraId="42E1DE05" w14:textId="571DF9AD" w:rsidR="00805272" w:rsidRDefault="00805272" w:rsidP="004459E7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>
        <w:rPr>
          <w:rFonts w:ascii="Verdana" w:hAnsi="Verdana"/>
          <w:caps w:val="0"/>
          <w:noProof w:val="0"/>
          <w:color w:val="414751"/>
          <w:spacing w:val="0"/>
          <w:sz w:val="18"/>
        </w:rPr>
        <w:t>- Git e Github (DIO)</w:t>
      </w:r>
    </w:p>
    <w:p w14:paraId="3DB279A0" w14:textId="77777777" w:rsidR="00805272" w:rsidRDefault="00805272" w:rsidP="004459E7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 w:rsidRPr="00FD075B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- </w:t>
      </w:r>
      <w:r>
        <w:rPr>
          <w:rFonts w:ascii="Verdana" w:hAnsi="Verdana"/>
          <w:caps w:val="0"/>
          <w:noProof w:val="0"/>
          <w:color w:val="414751"/>
          <w:spacing w:val="0"/>
          <w:sz w:val="18"/>
        </w:rPr>
        <w:t>Lógica e Pensamento Computacional (DIO)</w:t>
      </w:r>
    </w:p>
    <w:p w14:paraId="47CF087A" w14:textId="67C1BE59" w:rsidR="0005252B" w:rsidRDefault="0005252B" w:rsidP="00F4434D">
      <w:pPr>
        <w:pStyle w:val="Seo"/>
        <w:spacing w:line="360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- Desafios de Códigos </w:t>
      </w:r>
      <w:r w:rsidR="00E927DA">
        <w:rPr>
          <w:rFonts w:ascii="Verdana" w:hAnsi="Verdana"/>
          <w:caps w:val="0"/>
          <w:noProof w:val="0"/>
          <w:color w:val="414751"/>
          <w:spacing w:val="0"/>
          <w:sz w:val="18"/>
        </w:rPr>
        <w:t>e Pensamento Computacional (DIO)</w:t>
      </w:r>
    </w:p>
    <w:p w14:paraId="4CE66D0B" w14:textId="77777777" w:rsidR="004459E7" w:rsidRDefault="004459E7" w:rsidP="007401D9">
      <w:pPr>
        <w:pStyle w:val="Seo"/>
        <w:rPr>
          <w:rFonts w:ascii="Verdana" w:hAnsi="Verdana"/>
          <w:sz w:val="18"/>
        </w:rPr>
      </w:pPr>
    </w:p>
    <w:p w14:paraId="35F180A0" w14:textId="7F3193ED" w:rsidR="006D4640" w:rsidRDefault="00904BAD" w:rsidP="007401D9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Idiomas</w:t>
      </w:r>
    </w:p>
    <w:p w14:paraId="494D0BEF" w14:textId="77777777" w:rsidR="007517B7" w:rsidRDefault="007517B7" w:rsidP="00BF4574">
      <w:pPr>
        <w:spacing w:line="240" w:lineRule="auto"/>
        <w:rPr>
          <w:rFonts w:ascii="Verdana" w:hAnsi="Verdana"/>
          <w:sz w:val="18"/>
        </w:rPr>
      </w:pPr>
      <w:r>
        <w:rPr>
          <w:rFonts w:ascii="Verdana" w:hAnsi="Verdana"/>
          <w:noProof/>
          <w:sz w:val="1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CFA445" wp14:editId="57DDB9B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985" r="9525" b="11430"/>
                <wp:wrapNone/>
                <wp:docPr id="341609130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E5186" id="AutoShape 173" o:spid="_x0000_s1026" type="#_x0000_t32" style="position:absolute;margin-left:.3pt;margin-top:6.05pt;width:478.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67E09A88" w14:textId="344B1ADA" w:rsidR="00904BAD" w:rsidRDefault="007517B7" w:rsidP="00F4434D">
      <w:pPr>
        <w:pStyle w:val="Seo"/>
        <w:spacing w:line="360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 - </w:t>
      </w:r>
      <w:r w:rsidR="00805272" w:rsidRPr="00F4434D">
        <w:rPr>
          <w:rFonts w:ascii="Verdana" w:hAnsi="Verdana"/>
          <w:caps w:val="0"/>
          <w:noProof w:val="0"/>
          <w:color w:val="414751"/>
          <w:spacing w:val="0"/>
          <w:sz w:val="13"/>
          <w:szCs w:val="13"/>
        </w:rPr>
        <w:t>BR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 </w:t>
      </w:r>
      <w:r w:rsidR="00D004CD" w:rsidRPr="0042559C">
        <w:rPr>
          <w:rFonts w:ascii="Verdana" w:hAnsi="Verdana"/>
          <w:caps w:val="0"/>
          <w:noProof w:val="0"/>
          <w:color w:val="414751"/>
          <w:spacing w:val="0"/>
          <w:sz w:val="18"/>
        </w:rPr>
        <w:t>Português – Nativo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 | </w:t>
      </w:r>
      <w:r w:rsidR="00805272" w:rsidRPr="00F4434D">
        <w:rPr>
          <w:rFonts w:ascii="Verdana" w:hAnsi="Verdana"/>
          <w:caps w:val="0"/>
          <w:noProof w:val="0"/>
          <w:color w:val="414751"/>
          <w:spacing w:val="0"/>
          <w:sz w:val="13"/>
          <w:szCs w:val="13"/>
        </w:rPr>
        <w:t>US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 Inglês – Intermediário (Leitura) | </w:t>
      </w:r>
      <w:r w:rsidR="00805272" w:rsidRPr="00F4434D">
        <w:rPr>
          <w:rFonts w:ascii="Verdana" w:hAnsi="Verdana"/>
          <w:caps w:val="0"/>
          <w:noProof w:val="0"/>
          <w:color w:val="414751"/>
          <w:spacing w:val="0"/>
          <w:sz w:val="13"/>
          <w:szCs w:val="13"/>
        </w:rPr>
        <w:t>ES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2"/>
          <w:szCs w:val="12"/>
        </w:rPr>
        <w:t xml:space="preserve"> </w:t>
      </w:r>
      <w:r w:rsidR="00805272" w:rsidRPr="00805272">
        <w:rPr>
          <w:rFonts w:ascii="Verdana" w:hAnsi="Verdana"/>
          <w:caps w:val="0"/>
          <w:noProof w:val="0"/>
          <w:color w:val="414751"/>
          <w:spacing w:val="0"/>
          <w:sz w:val="18"/>
          <w:szCs w:val="18"/>
        </w:rPr>
        <w:t xml:space="preserve">Espanhol 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8"/>
          <w:szCs w:val="18"/>
        </w:rPr>
        <w:t>–</w:t>
      </w:r>
      <w:r w:rsidR="00805272">
        <w:rPr>
          <w:rFonts w:ascii="Verdana" w:hAnsi="Verdana"/>
          <w:caps w:val="0"/>
          <w:noProof w:val="0"/>
          <w:color w:val="414751"/>
          <w:spacing w:val="0"/>
          <w:sz w:val="18"/>
        </w:rPr>
        <w:t xml:space="preserve"> Básico (Conversação) </w:t>
      </w:r>
    </w:p>
    <w:p w14:paraId="55684A32" w14:textId="77777777" w:rsidR="00F4434D" w:rsidRDefault="00F4434D" w:rsidP="007517B7">
      <w:pPr>
        <w:pStyle w:val="Seo"/>
        <w:rPr>
          <w:rFonts w:ascii="Verdana" w:hAnsi="Verdana"/>
          <w:caps w:val="0"/>
          <w:noProof w:val="0"/>
          <w:color w:val="414751"/>
          <w:spacing w:val="0"/>
          <w:sz w:val="18"/>
        </w:rPr>
      </w:pPr>
    </w:p>
    <w:p w14:paraId="392EF7D6" w14:textId="57852547" w:rsidR="00E75A95" w:rsidRDefault="00E75A95" w:rsidP="00E75A95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SOFT SKILLS</w:t>
      </w:r>
    </w:p>
    <w:p w14:paraId="59E6B1E5" w14:textId="77777777" w:rsidR="00E75A95" w:rsidRDefault="00E75A95" w:rsidP="00E75A95">
      <w:pPr>
        <w:spacing w:line="240" w:lineRule="auto"/>
        <w:rPr>
          <w:rFonts w:ascii="Verdana" w:hAnsi="Verdana"/>
          <w:sz w:val="18"/>
        </w:rPr>
      </w:pPr>
      <w:r>
        <w:rPr>
          <w:rFonts w:ascii="Verdana" w:hAnsi="Verdana"/>
          <w:noProof/>
          <w:sz w:val="1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2438047" wp14:editId="729CCE59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985" r="9525" b="11430"/>
                <wp:wrapNone/>
                <wp:docPr id="926279834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5DA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3" o:spid="_x0000_s1026" type="#_x0000_t32" style="position:absolute;margin-left:.3pt;margin-top:6.05pt;width:478.5pt;height:.0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5B3B9A5F" w14:textId="77777777" w:rsidR="00E75A95" w:rsidRPr="00E75A95" w:rsidRDefault="00E75A95" w:rsidP="00E75A95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 w:rsidRPr="00E75A95">
        <w:rPr>
          <w:rFonts w:ascii="Verdana" w:hAnsi="Verdana"/>
          <w:caps w:val="0"/>
          <w:noProof w:val="0"/>
          <w:color w:val="414751"/>
          <w:spacing w:val="0"/>
          <w:sz w:val="18"/>
        </w:rPr>
        <w:t>• Liderança de equipes técnicas e multidisciplinares</w:t>
      </w:r>
    </w:p>
    <w:p w14:paraId="189E1385" w14:textId="77777777" w:rsidR="00E75A95" w:rsidRPr="00E75A95" w:rsidRDefault="00E75A95" w:rsidP="00E75A95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 w:rsidRPr="00E75A95">
        <w:rPr>
          <w:rFonts w:ascii="Verdana" w:hAnsi="Verdana"/>
          <w:caps w:val="0"/>
          <w:noProof w:val="0"/>
          <w:color w:val="414751"/>
          <w:spacing w:val="0"/>
          <w:sz w:val="18"/>
        </w:rPr>
        <w:t>• Comunicação clara com times e stakeholders</w:t>
      </w:r>
    </w:p>
    <w:p w14:paraId="035F831A" w14:textId="77777777" w:rsidR="00E75A95" w:rsidRPr="00E75A95" w:rsidRDefault="00E75A95" w:rsidP="00E75A95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 w:rsidRPr="00E75A95">
        <w:rPr>
          <w:rFonts w:ascii="Verdana" w:hAnsi="Verdana"/>
          <w:caps w:val="0"/>
          <w:noProof w:val="0"/>
          <w:color w:val="414751"/>
          <w:spacing w:val="0"/>
          <w:sz w:val="18"/>
        </w:rPr>
        <w:t>• Resolução de problemas com foco estratégico</w:t>
      </w:r>
    </w:p>
    <w:p w14:paraId="02352F40" w14:textId="77777777" w:rsidR="00E75A95" w:rsidRPr="00E75A95" w:rsidRDefault="00E75A95" w:rsidP="00E75A95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 w:rsidRPr="00E75A95">
        <w:rPr>
          <w:rFonts w:ascii="Verdana" w:hAnsi="Verdana"/>
          <w:caps w:val="0"/>
          <w:noProof w:val="0"/>
          <w:color w:val="414751"/>
          <w:spacing w:val="0"/>
          <w:sz w:val="18"/>
        </w:rPr>
        <w:t>• Adaptabilidade a mudanças e novas tecnologias</w:t>
      </w:r>
    </w:p>
    <w:p w14:paraId="0B438AC2" w14:textId="3DA95B5B" w:rsidR="00E75A95" w:rsidRPr="0042559C" w:rsidRDefault="00E75A95" w:rsidP="00E75A95">
      <w:pPr>
        <w:pStyle w:val="Seo"/>
        <w:spacing w:line="276" w:lineRule="auto"/>
        <w:rPr>
          <w:rFonts w:ascii="Verdana" w:hAnsi="Verdana"/>
          <w:caps w:val="0"/>
          <w:noProof w:val="0"/>
          <w:color w:val="414751"/>
          <w:spacing w:val="0"/>
          <w:sz w:val="18"/>
        </w:rPr>
      </w:pPr>
      <w:r w:rsidRPr="00E75A95">
        <w:rPr>
          <w:rFonts w:ascii="Verdana" w:hAnsi="Verdana"/>
          <w:caps w:val="0"/>
          <w:noProof w:val="0"/>
          <w:color w:val="414751"/>
          <w:spacing w:val="0"/>
          <w:sz w:val="18"/>
        </w:rPr>
        <w:t>• Gestão de tempo definição de prioridades</w:t>
      </w:r>
    </w:p>
    <w:sectPr w:rsidR="00E75A95" w:rsidRPr="0042559C" w:rsidSect="00E80A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1CA75" w14:textId="77777777" w:rsidR="007E73C4" w:rsidRDefault="007E73C4">
      <w:r>
        <w:separator/>
      </w:r>
    </w:p>
  </w:endnote>
  <w:endnote w:type="continuationSeparator" w:id="0">
    <w:p w14:paraId="203CFDB8" w14:textId="77777777" w:rsidR="007E73C4" w:rsidRDefault="007E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5773" w14:textId="77777777" w:rsidR="00A65653" w:rsidRDefault="00A656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76C19" w14:textId="77777777" w:rsidR="00A65653" w:rsidRDefault="00A6565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8EF11" w14:textId="77777777" w:rsidR="00A65653" w:rsidRDefault="00A656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486DE" w14:textId="77777777" w:rsidR="007E73C4" w:rsidRDefault="007E73C4">
      <w:r>
        <w:separator/>
      </w:r>
    </w:p>
  </w:footnote>
  <w:footnote w:type="continuationSeparator" w:id="0">
    <w:p w14:paraId="16715876" w14:textId="77777777" w:rsidR="007E73C4" w:rsidRDefault="007E7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837F7" w14:textId="06748474" w:rsidR="00A65653" w:rsidRDefault="00A6565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77449" w14:textId="3F09FF6D" w:rsidR="00A65653" w:rsidRDefault="00A6565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2FF82" w14:textId="1A2E8A18" w:rsidR="00A65653" w:rsidRDefault="00A656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E2DD33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176324434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6EA41C49" wp14:editId="28DE1CCC">
            <wp:extent cx="142875" cy="142875"/>
            <wp:effectExtent l="0" t="0" r="0" b="0"/>
            <wp:docPr id="1176324434" name="Imagem 117632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 w15:restartNumberingAfterBreak="0">
    <w:nsid w:val="114945F6"/>
    <w:multiLevelType w:val="hybridMultilevel"/>
    <w:tmpl w:val="A906BBC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4" w15:restartNumberingAfterBreak="0">
    <w:nsid w:val="2B521D82"/>
    <w:multiLevelType w:val="hybridMultilevel"/>
    <w:tmpl w:val="25B85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F6F3D"/>
    <w:multiLevelType w:val="multilevel"/>
    <w:tmpl w:val="A14E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139CA"/>
    <w:multiLevelType w:val="multilevel"/>
    <w:tmpl w:val="74B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174108">
    <w:abstractNumId w:val="0"/>
  </w:num>
  <w:num w:numId="2" w16cid:durableId="2135051151">
    <w:abstractNumId w:val="2"/>
  </w:num>
  <w:num w:numId="3" w16cid:durableId="1219245820">
    <w:abstractNumId w:val="0"/>
  </w:num>
  <w:num w:numId="4" w16cid:durableId="1208032205">
    <w:abstractNumId w:val="3"/>
  </w:num>
  <w:num w:numId="5" w16cid:durableId="134220627">
    <w:abstractNumId w:val="4"/>
  </w:num>
  <w:num w:numId="6" w16cid:durableId="674579688">
    <w:abstractNumId w:val="1"/>
  </w:num>
  <w:num w:numId="7" w16cid:durableId="1779056414">
    <w:abstractNumId w:val="6"/>
  </w:num>
  <w:num w:numId="8" w16cid:durableId="146750617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0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07197"/>
    <w:rsid w:val="00012293"/>
    <w:rsid w:val="0002401A"/>
    <w:rsid w:val="00027C00"/>
    <w:rsid w:val="000305D0"/>
    <w:rsid w:val="00033171"/>
    <w:rsid w:val="000349F2"/>
    <w:rsid w:val="0004376C"/>
    <w:rsid w:val="00043E42"/>
    <w:rsid w:val="0004629E"/>
    <w:rsid w:val="00047235"/>
    <w:rsid w:val="00047EA5"/>
    <w:rsid w:val="00052226"/>
    <w:rsid w:val="0005252B"/>
    <w:rsid w:val="0005282B"/>
    <w:rsid w:val="00054EE7"/>
    <w:rsid w:val="00057114"/>
    <w:rsid w:val="0006799C"/>
    <w:rsid w:val="000753DE"/>
    <w:rsid w:val="00075AB2"/>
    <w:rsid w:val="00077A1C"/>
    <w:rsid w:val="0008454E"/>
    <w:rsid w:val="000915D7"/>
    <w:rsid w:val="000917FA"/>
    <w:rsid w:val="00091980"/>
    <w:rsid w:val="000B22A0"/>
    <w:rsid w:val="000B4F99"/>
    <w:rsid w:val="000B6AD2"/>
    <w:rsid w:val="000C39EF"/>
    <w:rsid w:val="000C7418"/>
    <w:rsid w:val="000D629A"/>
    <w:rsid w:val="000F34E4"/>
    <w:rsid w:val="00110429"/>
    <w:rsid w:val="00117780"/>
    <w:rsid w:val="00120FB4"/>
    <w:rsid w:val="001237A7"/>
    <w:rsid w:val="00124117"/>
    <w:rsid w:val="00131FD0"/>
    <w:rsid w:val="00132981"/>
    <w:rsid w:val="0013473A"/>
    <w:rsid w:val="00136112"/>
    <w:rsid w:val="001370E7"/>
    <w:rsid w:val="00140994"/>
    <w:rsid w:val="00153D48"/>
    <w:rsid w:val="00155885"/>
    <w:rsid w:val="001638B8"/>
    <w:rsid w:val="00163F2A"/>
    <w:rsid w:val="00166C87"/>
    <w:rsid w:val="001744C1"/>
    <w:rsid w:val="0017588E"/>
    <w:rsid w:val="001805A0"/>
    <w:rsid w:val="00180E53"/>
    <w:rsid w:val="0018234A"/>
    <w:rsid w:val="00191001"/>
    <w:rsid w:val="001916B3"/>
    <w:rsid w:val="00196DA5"/>
    <w:rsid w:val="001A0816"/>
    <w:rsid w:val="001A1ECD"/>
    <w:rsid w:val="001A2C36"/>
    <w:rsid w:val="001A5651"/>
    <w:rsid w:val="001C120C"/>
    <w:rsid w:val="001C4122"/>
    <w:rsid w:val="001D10CC"/>
    <w:rsid w:val="001D5E16"/>
    <w:rsid w:val="001E017E"/>
    <w:rsid w:val="001E25B6"/>
    <w:rsid w:val="001E6CE4"/>
    <w:rsid w:val="001E7F88"/>
    <w:rsid w:val="001F3141"/>
    <w:rsid w:val="002039BD"/>
    <w:rsid w:val="00212F98"/>
    <w:rsid w:val="00217E98"/>
    <w:rsid w:val="002448CE"/>
    <w:rsid w:val="00246537"/>
    <w:rsid w:val="00261E41"/>
    <w:rsid w:val="0026389C"/>
    <w:rsid w:val="0026391C"/>
    <w:rsid w:val="00275FED"/>
    <w:rsid w:val="002777C0"/>
    <w:rsid w:val="00277C01"/>
    <w:rsid w:val="00281B84"/>
    <w:rsid w:val="00282FDD"/>
    <w:rsid w:val="00284DE7"/>
    <w:rsid w:val="002862CE"/>
    <w:rsid w:val="00291E20"/>
    <w:rsid w:val="00297CC9"/>
    <w:rsid w:val="002A413E"/>
    <w:rsid w:val="002A7459"/>
    <w:rsid w:val="002B12C3"/>
    <w:rsid w:val="002B340F"/>
    <w:rsid w:val="002B3547"/>
    <w:rsid w:val="002B3BBE"/>
    <w:rsid w:val="002B58B1"/>
    <w:rsid w:val="002C1814"/>
    <w:rsid w:val="002C4183"/>
    <w:rsid w:val="002C556D"/>
    <w:rsid w:val="002D42AA"/>
    <w:rsid w:val="002D60F7"/>
    <w:rsid w:val="002E4A4B"/>
    <w:rsid w:val="002E6CD5"/>
    <w:rsid w:val="002F5E7C"/>
    <w:rsid w:val="002F5EBD"/>
    <w:rsid w:val="002F78AD"/>
    <w:rsid w:val="00303596"/>
    <w:rsid w:val="0031438F"/>
    <w:rsid w:val="003156AF"/>
    <w:rsid w:val="00315B7A"/>
    <w:rsid w:val="003226DC"/>
    <w:rsid w:val="00327A03"/>
    <w:rsid w:val="00327AED"/>
    <w:rsid w:val="003303A1"/>
    <w:rsid w:val="00332B0D"/>
    <w:rsid w:val="003342A1"/>
    <w:rsid w:val="00335FBF"/>
    <w:rsid w:val="00360FCA"/>
    <w:rsid w:val="00361B1E"/>
    <w:rsid w:val="00364411"/>
    <w:rsid w:val="003676CF"/>
    <w:rsid w:val="003717EE"/>
    <w:rsid w:val="00374994"/>
    <w:rsid w:val="00381A23"/>
    <w:rsid w:val="00382243"/>
    <w:rsid w:val="003859B3"/>
    <w:rsid w:val="003862E6"/>
    <w:rsid w:val="00391953"/>
    <w:rsid w:val="003E39EA"/>
    <w:rsid w:val="003E634E"/>
    <w:rsid w:val="003E6E93"/>
    <w:rsid w:val="003F02FB"/>
    <w:rsid w:val="003F2284"/>
    <w:rsid w:val="003F53B3"/>
    <w:rsid w:val="004038AD"/>
    <w:rsid w:val="0040474F"/>
    <w:rsid w:val="00404A08"/>
    <w:rsid w:val="0040756D"/>
    <w:rsid w:val="00411142"/>
    <w:rsid w:val="00413365"/>
    <w:rsid w:val="004146C4"/>
    <w:rsid w:val="00416C83"/>
    <w:rsid w:val="00417421"/>
    <w:rsid w:val="00421A51"/>
    <w:rsid w:val="00422B66"/>
    <w:rsid w:val="00423E9D"/>
    <w:rsid w:val="0042559C"/>
    <w:rsid w:val="00426DFF"/>
    <w:rsid w:val="004349B9"/>
    <w:rsid w:val="00436BA7"/>
    <w:rsid w:val="004459E7"/>
    <w:rsid w:val="00446234"/>
    <w:rsid w:val="00447E94"/>
    <w:rsid w:val="004510B2"/>
    <w:rsid w:val="00451FD9"/>
    <w:rsid w:val="004676E2"/>
    <w:rsid w:val="0047471A"/>
    <w:rsid w:val="00477BA8"/>
    <w:rsid w:val="00487A7F"/>
    <w:rsid w:val="00487AE9"/>
    <w:rsid w:val="004946D9"/>
    <w:rsid w:val="004A228B"/>
    <w:rsid w:val="004B5A6B"/>
    <w:rsid w:val="004C2CEC"/>
    <w:rsid w:val="004D26D2"/>
    <w:rsid w:val="004E146E"/>
    <w:rsid w:val="004E150C"/>
    <w:rsid w:val="004E390E"/>
    <w:rsid w:val="004F1BF8"/>
    <w:rsid w:val="004F6AE1"/>
    <w:rsid w:val="004F7F4B"/>
    <w:rsid w:val="00502E8D"/>
    <w:rsid w:val="00504F21"/>
    <w:rsid w:val="00510849"/>
    <w:rsid w:val="00511287"/>
    <w:rsid w:val="00512E62"/>
    <w:rsid w:val="00512EB4"/>
    <w:rsid w:val="00513803"/>
    <w:rsid w:val="00514D1F"/>
    <w:rsid w:val="00515AB0"/>
    <w:rsid w:val="005218A3"/>
    <w:rsid w:val="00525218"/>
    <w:rsid w:val="005263F4"/>
    <w:rsid w:val="00527269"/>
    <w:rsid w:val="00531B43"/>
    <w:rsid w:val="00541906"/>
    <w:rsid w:val="00546BF5"/>
    <w:rsid w:val="0055028B"/>
    <w:rsid w:val="0055081D"/>
    <w:rsid w:val="005508F8"/>
    <w:rsid w:val="00553F46"/>
    <w:rsid w:val="00562833"/>
    <w:rsid w:val="005657D9"/>
    <w:rsid w:val="00567363"/>
    <w:rsid w:val="005704C6"/>
    <w:rsid w:val="0057541C"/>
    <w:rsid w:val="0058176F"/>
    <w:rsid w:val="005823CD"/>
    <w:rsid w:val="00582FB6"/>
    <w:rsid w:val="005832E0"/>
    <w:rsid w:val="0058454B"/>
    <w:rsid w:val="005861C0"/>
    <w:rsid w:val="00586F53"/>
    <w:rsid w:val="00594D77"/>
    <w:rsid w:val="005A1356"/>
    <w:rsid w:val="005A1D07"/>
    <w:rsid w:val="005A21DE"/>
    <w:rsid w:val="005A432F"/>
    <w:rsid w:val="005B5FD3"/>
    <w:rsid w:val="005C191D"/>
    <w:rsid w:val="005D3012"/>
    <w:rsid w:val="005E26A3"/>
    <w:rsid w:val="005E6BFC"/>
    <w:rsid w:val="005F1A46"/>
    <w:rsid w:val="005F30D1"/>
    <w:rsid w:val="006008D6"/>
    <w:rsid w:val="006114B8"/>
    <w:rsid w:val="006128A4"/>
    <w:rsid w:val="00614CE9"/>
    <w:rsid w:val="00622317"/>
    <w:rsid w:val="00623B56"/>
    <w:rsid w:val="00625BB8"/>
    <w:rsid w:val="0064410C"/>
    <w:rsid w:val="00645EEA"/>
    <w:rsid w:val="006471B5"/>
    <w:rsid w:val="00653222"/>
    <w:rsid w:val="00654497"/>
    <w:rsid w:val="0066638B"/>
    <w:rsid w:val="006707FD"/>
    <w:rsid w:val="006749F4"/>
    <w:rsid w:val="006801AB"/>
    <w:rsid w:val="00693C06"/>
    <w:rsid w:val="00694A77"/>
    <w:rsid w:val="0069720F"/>
    <w:rsid w:val="00697809"/>
    <w:rsid w:val="00697A58"/>
    <w:rsid w:val="006A2A93"/>
    <w:rsid w:val="006A56E1"/>
    <w:rsid w:val="006A6ED2"/>
    <w:rsid w:val="006B5CA1"/>
    <w:rsid w:val="006C2059"/>
    <w:rsid w:val="006C2DCC"/>
    <w:rsid w:val="006C410E"/>
    <w:rsid w:val="006C47D7"/>
    <w:rsid w:val="006C552F"/>
    <w:rsid w:val="006D008B"/>
    <w:rsid w:val="006D0701"/>
    <w:rsid w:val="006D4640"/>
    <w:rsid w:val="006D677F"/>
    <w:rsid w:val="006D746E"/>
    <w:rsid w:val="007028CA"/>
    <w:rsid w:val="00706383"/>
    <w:rsid w:val="00714685"/>
    <w:rsid w:val="007177BE"/>
    <w:rsid w:val="00720BD0"/>
    <w:rsid w:val="00726691"/>
    <w:rsid w:val="00730D17"/>
    <w:rsid w:val="00730ED9"/>
    <w:rsid w:val="007401D9"/>
    <w:rsid w:val="00741D6E"/>
    <w:rsid w:val="00743714"/>
    <w:rsid w:val="00747465"/>
    <w:rsid w:val="007517B7"/>
    <w:rsid w:val="0075302F"/>
    <w:rsid w:val="00756035"/>
    <w:rsid w:val="00761D86"/>
    <w:rsid w:val="00764305"/>
    <w:rsid w:val="00765CDB"/>
    <w:rsid w:val="00766D7D"/>
    <w:rsid w:val="00770EFA"/>
    <w:rsid w:val="00772403"/>
    <w:rsid w:val="00773218"/>
    <w:rsid w:val="00774186"/>
    <w:rsid w:val="007741A8"/>
    <w:rsid w:val="007776A3"/>
    <w:rsid w:val="00777C98"/>
    <w:rsid w:val="00792666"/>
    <w:rsid w:val="00793C31"/>
    <w:rsid w:val="007A0A09"/>
    <w:rsid w:val="007A7341"/>
    <w:rsid w:val="007A74C6"/>
    <w:rsid w:val="007B41E3"/>
    <w:rsid w:val="007B50E2"/>
    <w:rsid w:val="007C545E"/>
    <w:rsid w:val="007C5535"/>
    <w:rsid w:val="007D21CF"/>
    <w:rsid w:val="007D2AB9"/>
    <w:rsid w:val="007E653F"/>
    <w:rsid w:val="007E73C4"/>
    <w:rsid w:val="007F2E4D"/>
    <w:rsid w:val="007F535E"/>
    <w:rsid w:val="007F75EE"/>
    <w:rsid w:val="00801295"/>
    <w:rsid w:val="00805272"/>
    <w:rsid w:val="0080566F"/>
    <w:rsid w:val="00807028"/>
    <w:rsid w:val="0081286B"/>
    <w:rsid w:val="0081393A"/>
    <w:rsid w:val="00820AAF"/>
    <w:rsid w:val="00822482"/>
    <w:rsid w:val="00827E4C"/>
    <w:rsid w:val="00830B20"/>
    <w:rsid w:val="008354A3"/>
    <w:rsid w:val="00836194"/>
    <w:rsid w:val="008372E6"/>
    <w:rsid w:val="00851949"/>
    <w:rsid w:val="00856C99"/>
    <w:rsid w:val="00865271"/>
    <w:rsid w:val="00865A2A"/>
    <w:rsid w:val="00867453"/>
    <w:rsid w:val="00871550"/>
    <w:rsid w:val="00871CA8"/>
    <w:rsid w:val="008737B0"/>
    <w:rsid w:val="008742D1"/>
    <w:rsid w:val="00877AF9"/>
    <w:rsid w:val="00880F4D"/>
    <w:rsid w:val="00881420"/>
    <w:rsid w:val="00887ABF"/>
    <w:rsid w:val="008A4E0D"/>
    <w:rsid w:val="008A67DA"/>
    <w:rsid w:val="008B1E1A"/>
    <w:rsid w:val="008B5FBC"/>
    <w:rsid w:val="008C1CCD"/>
    <w:rsid w:val="008C3F83"/>
    <w:rsid w:val="008C3FB8"/>
    <w:rsid w:val="008D3139"/>
    <w:rsid w:val="008D6145"/>
    <w:rsid w:val="008D7F3C"/>
    <w:rsid w:val="008F0EAA"/>
    <w:rsid w:val="00901333"/>
    <w:rsid w:val="00904BAD"/>
    <w:rsid w:val="00907C42"/>
    <w:rsid w:val="009119D2"/>
    <w:rsid w:val="009165BD"/>
    <w:rsid w:val="0093083C"/>
    <w:rsid w:val="00933FB5"/>
    <w:rsid w:val="00940DBC"/>
    <w:rsid w:val="00943629"/>
    <w:rsid w:val="00943AC3"/>
    <w:rsid w:val="009526A9"/>
    <w:rsid w:val="00952905"/>
    <w:rsid w:val="009607B0"/>
    <w:rsid w:val="009611C1"/>
    <w:rsid w:val="00962AD5"/>
    <w:rsid w:val="00963998"/>
    <w:rsid w:val="00973449"/>
    <w:rsid w:val="00976AD8"/>
    <w:rsid w:val="00980D75"/>
    <w:rsid w:val="0098208A"/>
    <w:rsid w:val="00985A32"/>
    <w:rsid w:val="00985F9C"/>
    <w:rsid w:val="00995C4C"/>
    <w:rsid w:val="009967CD"/>
    <w:rsid w:val="009A2288"/>
    <w:rsid w:val="009A47A3"/>
    <w:rsid w:val="009B166E"/>
    <w:rsid w:val="009B29FF"/>
    <w:rsid w:val="009B5B46"/>
    <w:rsid w:val="009C3B99"/>
    <w:rsid w:val="009C728B"/>
    <w:rsid w:val="009D3050"/>
    <w:rsid w:val="009D4E88"/>
    <w:rsid w:val="009E3006"/>
    <w:rsid w:val="009E7343"/>
    <w:rsid w:val="009F2633"/>
    <w:rsid w:val="00A0081B"/>
    <w:rsid w:val="00A072C0"/>
    <w:rsid w:val="00A11AB5"/>
    <w:rsid w:val="00A14C02"/>
    <w:rsid w:val="00A16CE2"/>
    <w:rsid w:val="00A17348"/>
    <w:rsid w:val="00A20C05"/>
    <w:rsid w:val="00A241BF"/>
    <w:rsid w:val="00A25CF8"/>
    <w:rsid w:val="00A332CE"/>
    <w:rsid w:val="00A34407"/>
    <w:rsid w:val="00A40A8D"/>
    <w:rsid w:val="00A4139F"/>
    <w:rsid w:val="00A513D3"/>
    <w:rsid w:val="00A53937"/>
    <w:rsid w:val="00A54722"/>
    <w:rsid w:val="00A55AB4"/>
    <w:rsid w:val="00A60F59"/>
    <w:rsid w:val="00A615C1"/>
    <w:rsid w:val="00A65653"/>
    <w:rsid w:val="00A818F8"/>
    <w:rsid w:val="00A87C4B"/>
    <w:rsid w:val="00A941AC"/>
    <w:rsid w:val="00A95B5E"/>
    <w:rsid w:val="00A95DB5"/>
    <w:rsid w:val="00AA127E"/>
    <w:rsid w:val="00AA3D5F"/>
    <w:rsid w:val="00AA3FD9"/>
    <w:rsid w:val="00AA73C5"/>
    <w:rsid w:val="00AB5DAE"/>
    <w:rsid w:val="00AC671D"/>
    <w:rsid w:val="00AC7F5C"/>
    <w:rsid w:val="00AE42F7"/>
    <w:rsid w:val="00AF2144"/>
    <w:rsid w:val="00AF6B21"/>
    <w:rsid w:val="00B04CCA"/>
    <w:rsid w:val="00B11626"/>
    <w:rsid w:val="00B16951"/>
    <w:rsid w:val="00B241EF"/>
    <w:rsid w:val="00B25A73"/>
    <w:rsid w:val="00B30D63"/>
    <w:rsid w:val="00B36A49"/>
    <w:rsid w:val="00B37FA3"/>
    <w:rsid w:val="00B40CE9"/>
    <w:rsid w:val="00B414CC"/>
    <w:rsid w:val="00B44702"/>
    <w:rsid w:val="00B4583C"/>
    <w:rsid w:val="00B501EE"/>
    <w:rsid w:val="00B526B1"/>
    <w:rsid w:val="00B53656"/>
    <w:rsid w:val="00B5692D"/>
    <w:rsid w:val="00B569C3"/>
    <w:rsid w:val="00B6686A"/>
    <w:rsid w:val="00B80538"/>
    <w:rsid w:val="00B8321F"/>
    <w:rsid w:val="00B90B5B"/>
    <w:rsid w:val="00B94543"/>
    <w:rsid w:val="00BA028B"/>
    <w:rsid w:val="00BA3889"/>
    <w:rsid w:val="00BB0B88"/>
    <w:rsid w:val="00BB3AF0"/>
    <w:rsid w:val="00BB492D"/>
    <w:rsid w:val="00BB494F"/>
    <w:rsid w:val="00BC4346"/>
    <w:rsid w:val="00BC4356"/>
    <w:rsid w:val="00BD27E7"/>
    <w:rsid w:val="00BD395E"/>
    <w:rsid w:val="00BF3644"/>
    <w:rsid w:val="00BF4574"/>
    <w:rsid w:val="00BF5DA9"/>
    <w:rsid w:val="00C10448"/>
    <w:rsid w:val="00C11F40"/>
    <w:rsid w:val="00C15D81"/>
    <w:rsid w:val="00C26260"/>
    <w:rsid w:val="00C262EB"/>
    <w:rsid w:val="00C345BC"/>
    <w:rsid w:val="00C3796F"/>
    <w:rsid w:val="00C503C5"/>
    <w:rsid w:val="00C62265"/>
    <w:rsid w:val="00C64197"/>
    <w:rsid w:val="00C759D7"/>
    <w:rsid w:val="00C77983"/>
    <w:rsid w:val="00C77D71"/>
    <w:rsid w:val="00C855E2"/>
    <w:rsid w:val="00C85D20"/>
    <w:rsid w:val="00C8752B"/>
    <w:rsid w:val="00C96D28"/>
    <w:rsid w:val="00C978F1"/>
    <w:rsid w:val="00CA167B"/>
    <w:rsid w:val="00CA2B2C"/>
    <w:rsid w:val="00CA61C5"/>
    <w:rsid w:val="00CB355C"/>
    <w:rsid w:val="00CC21DB"/>
    <w:rsid w:val="00CC53C9"/>
    <w:rsid w:val="00CD5ED3"/>
    <w:rsid w:val="00CE330D"/>
    <w:rsid w:val="00CE383C"/>
    <w:rsid w:val="00CF4CA7"/>
    <w:rsid w:val="00D004CD"/>
    <w:rsid w:val="00D04A82"/>
    <w:rsid w:val="00D10EC0"/>
    <w:rsid w:val="00D21A05"/>
    <w:rsid w:val="00D229C6"/>
    <w:rsid w:val="00D3253A"/>
    <w:rsid w:val="00D33605"/>
    <w:rsid w:val="00D3419F"/>
    <w:rsid w:val="00D41803"/>
    <w:rsid w:val="00D57607"/>
    <w:rsid w:val="00D63B99"/>
    <w:rsid w:val="00D6468A"/>
    <w:rsid w:val="00D67758"/>
    <w:rsid w:val="00D705A4"/>
    <w:rsid w:val="00D725B2"/>
    <w:rsid w:val="00D73476"/>
    <w:rsid w:val="00D762DD"/>
    <w:rsid w:val="00D770B7"/>
    <w:rsid w:val="00D77E16"/>
    <w:rsid w:val="00D82C42"/>
    <w:rsid w:val="00D870DD"/>
    <w:rsid w:val="00D906FB"/>
    <w:rsid w:val="00D93D16"/>
    <w:rsid w:val="00D96F8F"/>
    <w:rsid w:val="00DA0D39"/>
    <w:rsid w:val="00DA228A"/>
    <w:rsid w:val="00DB00D8"/>
    <w:rsid w:val="00DB5200"/>
    <w:rsid w:val="00DB5F5B"/>
    <w:rsid w:val="00DB6748"/>
    <w:rsid w:val="00DC1C7E"/>
    <w:rsid w:val="00DE07C8"/>
    <w:rsid w:val="00DE4200"/>
    <w:rsid w:val="00DF2B9F"/>
    <w:rsid w:val="00DF43D0"/>
    <w:rsid w:val="00E0168A"/>
    <w:rsid w:val="00E10998"/>
    <w:rsid w:val="00E156B6"/>
    <w:rsid w:val="00E20F75"/>
    <w:rsid w:val="00E21F3B"/>
    <w:rsid w:val="00E3272B"/>
    <w:rsid w:val="00E40863"/>
    <w:rsid w:val="00E446C0"/>
    <w:rsid w:val="00E50180"/>
    <w:rsid w:val="00E57004"/>
    <w:rsid w:val="00E65366"/>
    <w:rsid w:val="00E6560E"/>
    <w:rsid w:val="00E67E92"/>
    <w:rsid w:val="00E75A95"/>
    <w:rsid w:val="00E80A10"/>
    <w:rsid w:val="00E81665"/>
    <w:rsid w:val="00E82530"/>
    <w:rsid w:val="00E86224"/>
    <w:rsid w:val="00E90E07"/>
    <w:rsid w:val="00E927DA"/>
    <w:rsid w:val="00E95340"/>
    <w:rsid w:val="00E975BE"/>
    <w:rsid w:val="00EA5BEE"/>
    <w:rsid w:val="00EA72E6"/>
    <w:rsid w:val="00EB6DE0"/>
    <w:rsid w:val="00EB7452"/>
    <w:rsid w:val="00EC40BB"/>
    <w:rsid w:val="00ED06CC"/>
    <w:rsid w:val="00ED205D"/>
    <w:rsid w:val="00EE20F1"/>
    <w:rsid w:val="00EE5A5E"/>
    <w:rsid w:val="00EE7716"/>
    <w:rsid w:val="00EF1D17"/>
    <w:rsid w:val="00EF5515"/>
    <w:rsid w:val="00EF7BF4"/>
    <w:rsid w:val="00F0223D"/>
    <w:rsid w:val="00F03633"/>
    <w:rsid w:val="00F0633F"/>
    <w:rsid w:val="00F07327"/>
    <w:rsid w:val="00F17F22"/>
    <w:rsid w:val="00F2202D"/>
    <w:rsid w:val="00F26226"/>
    <w:rsid w:val="00F26A79"/>
    <w:rsid w:val="00F2785F"/>
    <w:rsid w:val="00F31890"/>
    <w:rsid w:val="00F40696"/>
    <w:rsid w:val="00F43446"/>
    <w:rsid w:val="00F4434D"/>
    <w:rsid w:val="00F5504B"/>
    <w:rsid w:val="00F559C6"/>
    <w:rsid w:val="00F56502"/>
    <w:rsid w:val="00F60738"/>
    <w:rsid w:val="00F62435"/>
    <w:rsid w:val="00F63273"/>
    <w:rsid w:val="00F74099"/>
    <w:rsid w:val="00F76860"/>
    <w:rsid w:val="00F861C0"/>
    <w:rsid w:val="00F87DEC"/>
    <w:rsid w:val="00F92A1F"/>
    <w:rsid w:val="00FA3990"/>
    <w:rsid w:val="00FA4A78"/>
    <w:rsid w:val="00FC162E"/>
    <w:rsid w:val="00FD075B"/>
    <w:rsid w:val="00FD1293"/>
    <w:rsid w:val="00FD49FB"/>
    <w:rsid w:val="00FE67CC"/>
    <w:rsid w:val="00FF7E5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">
      <o:colormru v:ext="edit" colors="#40a6be,#b4dce6,#98cfdc,#ff7d26,#ff9d5b"/>
    </o:shapedefaults>
    <o:shapelayout v:ext="edit">
      <o:idmap v:ext="edit" data="2"/>
    </o:shapelayout>
  </w:shapeDefaults>
  <w:doNotEmbedSmartTags/>
  <w:decimalSymbol w:val=","/>
  <w:listSeparator w:val=";"/>
  <w14:docId w14:val="35FE8641"/>
  <w15:chartTrackingRefBased/>
  <w15:docId w15:val="{FBF68027-50F7-475B-B3F9-AA9A5AF8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1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2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3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3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D870DD"/>
    <w:rPr>
      <w:color w:val="0000FF"/>
      <w:u w:val="single"/>
    </w:rPr>
  </w:style>
  <w:style w:type="character" w:customStyle="1" w:styleId="sblisttext">
    <w:name w:val="sblisttext"/>
    <w:rsid w:val="007401D9"/>
  </w:style>
  <w:style w:type="character" w:customStyle="1" w:styleId="sbattributevalue">
    <w:name w:val="sbattributevalue"/>
    <w:rsid w:val="00D77E16"/>
  </w:style>
  <w:style w:type="character" w:customStyle="1" w:styleId="apple-converted-space">
    <w:name w:val="apple-converted-space"/>
    <w:rsid w:val="005218A3"/>
  </w:style>
  <w:style w:type="character" w:styleId="MenoPendente">
    <w:name w:val="Unresolved Mention"/>
    <w:uiPriority w:val="99"/>
    <w:semiHidden/>
    <w:unhideWhenUsed/>
    <w:rsid w:val="00FD12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52905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B5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sta.ney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eycostamdk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83</TotalTime>
  <Pages>3</Pages>
  <Words>1050</Words>
  <Characters>5672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• MDK •</Company>
  <LinksUpToDate>false</LinksUpToDate>
  <CharactersWithSpaces>6709</CharactersWithSpaces>
  <SharedDoc>false</SharedDoc>
  <HLinks>
    <vt:vector size="84" baseType="variant">
      <vt:variant>
        <vt:i4>1310792</vt:i4>
      </vt:variant>
      <vt:variant>
        <vt:i4>39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36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33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30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27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24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21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18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15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12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9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1310792</vt:i4>
      </vt:variant>
      <vt:variant>
        <vt:i4>6</vt:i4>
      </vt:variant>
      <vt:variant>
        <vt:i4>0</vt:i4>
      </vt:variant>
      <vt:variant>
        <vt:i4>5</vt:i4>
      </vt:variant>
      <vt:variant>
        <vt:lpwstr>javascript:void('certTitle')</vt:lpwstr>
      </vt:variant>
      <vt:variant>
        <vt:lpwstr/>
      </vt:variant>
      <vt:variant>
        <vt:i4>7864367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https://www.linkedin.com/in/neycostamdk</vt:lpwstr>
      </vt:variant>
      <vt:variant>
        <vt:lpwstr/>
      </vt:variant>
      <vt:variant>
        <vt:i4>6291487</vt:i4>
      </vt:variant>
      <vt:variant>
        <vt:i4>0</vt:i4>
      </vt:variant>
      <vt:variant>
        <vt:i4>0</vt:i4>
      </vt:variant>
      <vt:variant>
        <vt:i4>5</vt:i4>
      </vt:variant>
      <vt:variant>
        <vt:lpwstr>mailto:costa.ney@gmail.com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 Costa</dc:creator>
  <cp:keywords/>
  <cp:lastModifiedBy>Ney Costa</cp:lastModifiedBy>
  <cp:revision>29</cp:revision>
  <cp:lastPrinted>2024-04-21T21:00:00Z</cp:lastPrinted>
  <dcterms:created xsi:type="dcterms:W3CDTF">2025-05-08T11:48:00Z</dcterms:created>
  <dcterms:modified xsi:type="dcterms:W3CDTF">2025-05-08T23:44:00Z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